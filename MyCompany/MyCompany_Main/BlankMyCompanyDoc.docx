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2E" w:rsidRPr="001A6AD6" w:rsidRDefault="00FC102E" w:rsidP="001A6AD6">
      <w:bookmarkStart w:id="0" w:name="EndOfDoc"/>
      <w:bookmarkStart w:id="1" w:name="_GoBack"/>
      <w:bookmarkEnd w:id="0"/>
      <w:bookmarkEnd w:id="1"/>
    </w:p>
    <w:sectPr w:rsidR="00FC102E" w:rsidRPr="001A6AD6" w:rsidSect="00CF70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1247" w:right="1134" w:bottom="1247" w:left="1134" w:header="397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68C" w:rsidRDefault="0087468C">
      <w:r>
        <w:separator/>
      </w:r>
    </w:p>
  </w:endnote>
  <w:endnote w:type="continuationSeparator" w:id="0">
    <w:p w:rsidR="0087468C" w:rsidRDefault="00874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0BD" w:rsidRDefault="003E50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83" w:rsidRPr="00B27384" w:rsidRDefault="00C04B83" w:rsidP="00715B04">
    <w:pPr>
      <w:pBdr>
        <w:top w:val="single" w:sz="4" w:space="1" w:color="auto"/>
      </w:pBdr>
      <w:spacing w:after="0"/>
      <w:jc w:val="center"/>
      <w:rPr>
        <w:sz w:val="4"/>
      </w:rPr>
    </w:pPr>
  </w:p>
  <w:tbl>
    <w:tblPr>
      <w:tblW w:w="5000" w:type="pct"/>
      <w:jc w:val="center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340"/>
      <w:gridCol w:w="5071"/>
      <w:gridCol w:w="2340"/>
    </w:tblGrid>
    <w:tr w:rsidR="00C04B83" w:rsidRPr="00B27384" w:rsidTr="0074505C">
      <w:trPr>
        <w:jc w:val="center"/>
      </w:trPr>
      <w:tc>
        <w:tcPr>
          <w:tcW w:w="1200" w:type="pct"/>
        </w:tcPr>
        <w:p w:rsidR="00C04B83" w:rsidRPr="00B27384" w:rsidRDefault="00C04B83" w:rsidP="0074505C">
          <w:pPr>
            <w:spacing w:before="20" w:after="20"/>
            <w:jc w:val="left"/>
            <w:rPr>
              <w:sz w:val="18"/>
              <w:szCs w:val="18"/>
            </w:rPr>
          </w:pPr>
          <w:r w:rsidRPr="00B27384">
            <w:rPr>
              <w:sz w:val="18"/>
              <w:szCs w:val="18"/>
            </w:rPr>
            <w:t xml:space="preserve">© </w:t>
          </w:r>
          <w:r w:rsidRPr="00B27384">
            <w:rPr>
              <w:snapToGrid w:val="0"/>
              <w:sz w:val="18"/>
              <w:szCs w:val="18"/>
              <w:lang w:val="en-US"/>
            </w:rPr>
            <w:t xml:space="preserve">Copyright </w:t>
          </w: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"DocYear"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2013</w:t>
          </w:r>
          <w:r w:rsidRPr="00B27384">
            <w:rPr>
              <w:snapToGrid w:val="0"/>
              <w:sz w:val="18"/>
              <w:szCs w:val="18"/>
              <w:lang w:val="en-US"/>
            </w:rPr>
            <w:fldChar w:fldCharType="end"/>
          </w:r>
          <w:r w:rsidRPr="00B27384">
            <w:rPr>
              <w:sz w:val="18"/>
              <w:szCs w:val="18"/>
            </w:rPr>
            <w:t xml:space="preserve"> by </w:t>
          </w:r>
          <w:r w:rsidR="001A6AD6" w:rsidRPr="001A6AD6">
            <w:rPr>
              <w:sz w:val="18"/>
              <w:szCs w:val="18"/>
            </w:rPr>
            <w:t>MyCompany</w:t>
          </w:r>
        </w:p>
      </w:tc>
      <w:tc>
        <w:tcPr>
          <w:tcW w:w="2600" w:type="pct"/>
        </w:tcPr>
        <w:p w:rsidR="00C04B83" w:rsidRPr="00B27384" w:rsidRDefault="00C04B83" w:rsidP="0074505C">
          <w:pPr>
            <w:spacing w:before="20" w:after="40"/>
            <w:jc w:val="center"/>
            <w:rPr>
              <w:sz w:val="18"/>
              <w:szCs w:val="18"/>
            </w:rPr>
          </w:pPr>
          <w:r w:rsidRPr="00B27384">
            <w:rPr>
              <w:sz w:val="18"/>
              <w:szCs w:val="18"/>
            </w:rPr>
            <w:t xml:space="preserve">Document Classification: </w:t>
          </w: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 DocDocumentClassification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Document Classification?</w:t>
          </w:r>
          <w:r w:rsidRPr="00B27384">
            <w:rPr>
              <w:sz w:val="18"/>
              <w:szCs w:val="18"/>
            </w:rPr>
            <w:fldChar w:fldCharType="end"/>
          </w:r>
        </w:p>
        <w:p w:rsidR="00C04B83" w:rsidRPr="00B27384" w:rsidRDefault="00C04B83" w:rsidP="0074505C">
          <w:pPr>
            <w:spacing w:before="40" w:after="20"/>
            <w:jc w:val="center"/>
            <w:rPr>
              <w:sz w:val="18"/>
              <w:szCs w:val="18"/>
            </w:rPr>
          </w:pP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 DocSecurityClassification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Confidential?</w:t>
          </w:r>
          <w:r w:rsidRPr="00B27384">
            <w:rPr>
              <w:sz w:val="18"/>
              <w:szCs w:val="18"/>
            </w:rPr>
            <w:fldChar w:fldCharType="end"/>
          </w:r>
        </w:p>
      </w:tc>
      <w:tc>
        <w:tcPr>
          <w:tcW w:w="1200" w:type="pct"/>
        </w:tcPr>
        <w:p w:rsidR="00C04B83" w:rsidRPr="00B27384" w:rsidRDefault="00C04B83" w:rsidP="0074505C">
          <w:pPr>
            <w:spacing w:before="20" w:after="40"/>
            <w:jc w:val="right"/>
            <w:rPr>
              <w:sz w:val="18"/>
              <w:szCs w:val="18"/>
            </w:rPr>
          </w:pPr>
          <w:r w:rsidRPr="00B27384">
            <w:rPr>
              <w:sz w:val="18"/>
              <w:szCs w:val="18"/>
            </w:rPr>
            <w:t xml:space="preserve">Page </w:t>
          </w: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PAGE </w:instrText>
          </w:r>
          <w:r w:rsidRPr="00B27384">
            <w:rPr>
              <w:sz w:val="18"/>
              <w:szCs w:val="18"/>
            </w:rPr>
            <w:fldChar w:fldCharType="separate"/>
          </w:r>
          <w:r w:rsidR="0050043D">
            <w:rPr>
              <w:noProof/>
              <w:sz w:val="18"/>
              <w:szCs w:val="18"/>
            </w:rPr>
            <w:t>1</w:t>
          </w:r>
          <w:r w:rsidRPr="00B27384">
            <w:rPr>
              <w:sz w:val="18"/>
              <w:szCs w:val="18"/>
            </w:rPr>
            <w:fldChar w:fldCharType="end"/>
          </w:r>
          <w:r w:rsidRPr="00B27384">
            <w:rPr>
              <w:sz w:val="18"/>
              <w:szCs w:val="18"/>
            </w:rPr>
            <w:t xml:space="preserve"> of </w:t>
          </w: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PAGEREF EndOfDoc \h </w:instrText>
          </w:r>
          <w:r w:rsidRPr="00B27384">
            <w:rPr>
              <w:sz w:val="18"/>
              <w:szCs w:val="18"/>
            </w:rPr>
          </w:r>
          <w:r w:rsidRPr="00B27384">
            <w:rPr>
              <w:sz w:val="18"/>
              <w:szCs w:val="18"/>
            </w:rPr>
            <w:fldChar w:fldCharType="separate"/>
          </w:r>
          <w:r w:rsidR="0050043D">
            <w:rPr>
              <w:noProof/>
              <w:sz w:val="18"/>
              <w:szCs w:val="18"/>
            </w:rPr>
            <w:t>1</w:t>
          </w:r>
          <w:r w:rsidRPr="00B27384">
            <w:rPr>
              <w:sz w:val="18"/>
              <w:szCs w:val="18"/>
            </w:rPr>
            <w:fldChar w:fldCharType="end"/>
          </w:r>
        </w:p>
        <w:p w:rsidR="00C04B83" w:rsidRPr="00B27384" w:rsidRDefault="00C04B83" w:rsidP="0074505C">
          <w:pPr>
            <w:spacing w:before="40" w:after="20"/>
            <w:jc w:val="right"/>
            <w:rPr>
              <w:sz w:val="18"/>
              <w:szCs w:val="18"/>
            </w:rPr>
          </w:pPr>
          <w:r w:rsidRPr="00B27384">
            <w:rPr>
              <w:sz w:val="18"/>
              <w:szCs w:val="18"/>
            </w:rPr>
            <w:t xml:space="preserve">Layout: </w:t>
          </w: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 DocLayout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DLT-XXX Rev X</w:t>
          </w:r>
          <w:r w:rsidRPr="00B27384">
            <w:rPr>
              <w:sz w:val="18"/>
              <w:szCs w:val="18"/>
            </w:rPr>
            <w:fldChar w:fldCharType="end"/>
          </w:r>
        </w:p>
      </w:tc>
    </w:tr>
  </w:tbl>
  <w:p w:rsidR="00C04B83" w:rsidRPr="00B27384" w:rsidRDefault="00C04B83" w:rsidP="00715B04">
    <w:pPr>
      <w:spacing w:before="20" w:after="20"/>
      <w:jc w:val="center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0BD" w:rsidRDefault="003E50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68C" w:rsidRDefault="0087468C">
      <w:r>
        <w:separator/>
      </w:r>
    </w:p>
  </w:footnote>
  <w:footnote w:type="continuationSeparator" w:id="0">
    <w:p w:rsidR="0087468C" w:rsidRDefault="00874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0BD" w:rsidRDefault="003E50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57"/>
      <w:gridCol w:w="6436"/>
      <w:gridCol w:w="1658"/>
    </w:tblGrid>
    <w:tr w:rsidR="00C04B83" w:rsidRPr="00B27384" w:rsidTr="0074505C">
      <w:trPr>
        <w:cantSplit/>
        <w:jc w:val="center"/>
      </w:trPr>
      <w:tc>
        <w:tcPr>
          <w:tcW w:w="850" w:type="pct"/>
          <w:vAlign w:val="center"/>
        </w:tcPr>
        <w:p w:rsidR="00C04B83" w:rsidRPr="001A6AD6" w:rsidRDefault="00E72159" w:rsidP="0074505C">
          <w:pPr>
            <w:spacing w:before="20" w:after="20"/>
            <w:jc w:val="left"/>
            <w:rPr>
              <w:b/>
              <w:bCs/>
              <w:sz w:val="18"/>
              <w:szCs w:val="18"/>
            </w:rPr>
          </w:pPr>
          <w:r>
            <w:rPr>
              <w:b/>
              <w:bCs/>
              <w:noProof/>
              <w:sz w:val="18"/>
              <w:szCs w:val="18"/>
              <w:lang w:eastAsia="en-GB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Demo Watermark 1" o:spid="_x0000_s2053" type="#_x0000_t136" style="position:absolute;margin-left:-325pt;margin-top:355pt;width:992.15pt;height:116.7pt;rotation:315;z-index:251660288;mso-position-horizontal:absolute;mso-position-horizontal-relative:margin;mso-position-vertical:absolute;mso-position-vertical-relative:margin" fillcolor="red" stroked="f">
                <v:fill opacity="22938f"/>
                <v:stroke r:id="rId1" o:title=""/>
                <v:shadow color="#868686"/>
                <v:textpath style="font-family:&quot;Times New Roman&quot;;font-size:1pt;v-text-kern:t" trim="t" fitpath="t" string="demo demo demo"/>
                <o:lock v:ext="edit" aspectratio="t"/>
                <w10:wrap side="largest" anchorx="margin" anchory="margin"/>
                <w10:anchorlock/>
              </v:shape>
            </w:pict>
          </w:r>
          <w:r w:rsidR="003E50BD">
            <w:rPr>
              <w:b/>
              <w:bCs/>
              <w:noProof/>
              <w:sz w:val="18"/>
              <w:szCs w:val="18"/>
              <w:lang w:eastAsia="en-GB"/>
            </w:rPr>
            <w:drawing>
              <wp:inline distT="0" distB="0" distL="0" distR="0" wp14:anchorId="56F50446" wp14:editId="10B1C73A">
                <wp:extent cx="586800" cy="446400"/>
                <wp:effectExtent l="0" t="0" r="381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yCompany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800" cy="44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0" w:type="pct"/>
          <w:vAlign w:val="center"/>
        </w:tcPr>
        <w:p w:rsidR="00C04B83" w:rsidRPr="00B27384" w:rsidRDefault="00C04B83" w:rsidP="0074505C">
          <w:pPr>
            <w:spacing w:before="20" w:after="40"/>
            <w:jc w:val="center"/>
            <w:rPr>
              <w:sz w:val="18"/>
              <w:szCs w:val="18"/>
            </w:rPr>
          </w:pP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 DocSecurityClassification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Confidential?</w:t>
          </w:r>
          <w:r w:rsidRPr="00B27384">
            <w:rPr>
              <w:sz w:val="18"/>
              <w:szCs w:val="18"/>
            </w:rPr>
            <w:fldChar w:fldCharType="end"/>
          </w:r>
        </w:p>
        <w:p w:rsidR="00C04B83" w:rsidRPr="00B27384" w:rsidRDefault="00C04B83" w:rsidP="0074505C">
          <w:pPr>
            <w:spacing w:before="40" w:after="20"/>
            <w:jc w:val="center"/>
            <w:rPr>
              <w:sz w:val="18"/>
              <w:szCs w:val="18"/>
            </w:rPr>
          </w:pP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"DocTitleSystem"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System or Area?</w:t>
          </w:r>
          <w:r w:rsidRPr="00B27384">
            <w:rPr>
              <w:sz w:val="18"/>
              <w:szCs w:val="18"/>
            </w:rPr>
            <w:fldChar w:fldCharType="end"/>
          </w:r>
          <w:r w:rsidRPr="00B27384">
            <w:rPr>
              <w:sz w:val="18"/>
              <w:szCs w:val="18"/>
            </w:rPr>
            <w:t xml:space="preserve"> </w:t>
          </w: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"DocTitleFunction"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Function Described?</w:t>
          </w:r>
          <w:r w:rsidRPr="00B27384">
            <w:rPr>
              <w:sz w:val="18"/>
              <w:szCs w:val="18"/>
            </w:rPr>
            <w:fldChar w:fldCharType="end"/>
          </w:r>
          <w:r w:rsidRPr="00B27384">
            <w:rPr>
              <w:sz w:val="18"/>
              <w:szCs w:val="18"/>
            </w:rPr>
            <w:t xml:space="preserve"> </w:t>
          </w: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"DocTitleType"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Document Type?</w:t>
          </w:r>
          <w:r w:rsidRPr="00B27384">
            <w:rPr>
              <w:sz w:val="18"/>
              <w:szCs w:val="18"/>
            </w:rPr>
            <w:fldChar w:fldCharType="end"/>
          </w:r>
        </w:p>
      </w:tc>
      <w:tc>
        <w:tcPr>
          <w:tcW w:w="850" w:type="pct"/>
          <w:vAlign w:val="center"/>
        </w:tcPr>
        <w:p w:rsidR="00C04B83" w:rsidRPr="00B27384" w:rsidRDefault="00C04B83" w:rsidP="00C22E25">
          <w:pPr>
            <w:spacing w:before="20" w:after="20"/>
            <w:jc w:val="right"/>
            <w:rPr>
              <w:sz w:val="18"/>
              <w:szCs w:val="18"/>
            </w:rPr>
          </w:pPr>
          <w:r w:rsidRPr="00B27384">
            <w:rPr>
              <w:sz w:val="18"/>
              <w:szCs w:val="18"/>
            </w:rPr>
            <w:t xml:space="preserve">Number: </w:t>
          </w: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 DocNumber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0xxxxx</w:t>
          </w:r>
          <w:r w:rsidRPr="00B27384">
            <w:rPr>
              <w:sz w:val="18"/>
              <w:szCs w:val="18"/>
            </w:rPr>
            <w:fldChar w:fldCharType="end"/>
          </w:r>
        </w:p>
        <w:p w:rsidR="00C04B83" w:rsidRDefault="00C04B83" w:rsidP="00C22E25">
          <w:pPr>
            <w:spacing w:before="20" w:after="20"/>
            <w:jc w:val="right"/>
            <w:rPr>
              <w:sz w:val="18"/>
              <w:szCs w:val="18"/>
            </w:rPr>
          </w:pPr>
          <w:r w:rsidRPr="00B27384">
            <w:rPr>
              <w:sz w:val="18"/>
              <w:szCs w:val="18"/>
            </w:rPr>
            <w:t xml:space="preserve">Revision: </w:t>
          </w: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 DocIssue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A</w:t>
          </w:r>
          <w:r w:rsidRPr="00B27384">
            <w:rPr>
              <w:sz w:val="18"/>
              <w:szCs w:val="18"/>
            </w:rPr>
            <w:fldChar w:fldCharType="end"/>
          </w:r>
        </w:p>
        <w:p w:rsidR="00C04B83" w:rsidRPr="00B27384" w:rsidRDefault="00C04B83" w:rsidP="00C22E25">
          <w:pPr>
            <w:spacing w:before="20" w:after="2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Date: </w:t>
          </w:r>
          <w:r w:rsidRPr="00B27384">
            <w:rPr>
              <w:sz w:val="18"/>
              <w:szCs w:val="18"/>
            </w:rPr>
            <w:fldChar w:fldCharType="begin"/>
          </w:r>
          <w:r w:rsidRPr="00B27384">
            <w:rPr>
              <w:sz w:val="18"/>
              <w:szCs w:val="18"/>
            </w:rPr>
            <w:instrText xml:space="preserve"> DOCPROPERTY "DocIssueDate"  \* MERGEFORMAT </w:instrText>
          </w:r>
          <w:r w:rsidRPr="00B27384">
            <w:rPr>
              <w:sz w:val="18"/>
              <w:szCs w:val="18"/>
            </w:rPr>
            <w:fldChar w:fldCharType="separate"/>
          </w:r>
          <w:r w:rsidR="001A6AD6" w:rsidRPr="001A6AD6">
            <w:rPr>
              <w:bCs/>
              <w:sz w:val="18"/>
              <w:szCs w:val="18"/>
              <w:lang w:val="en-US"/>
            </w:rPr>
            <w:t>2013/07/01</w:t>
          </w:r>
          <w:r w:rsidRPr="00B27384">
            <w:rPr>
              <w:sz w:val="18"/>
              <w:szCs w:val="18"/>
            </w:rPr>
            <w:fldChar w:fldCharType="end"/>
          </w:r>
        </w:p>
      </w:tc>
    </w:tr>
  </w:tbl>
  <w:p w:rsidR="00C04B83" w:rsidRPr="00B27384" w:rsidRDefault="00C04B83" w:rsidP="00715B04">
    <w:pPr>
      <w:pBdr>
        <w:top w:val="single" w:sz="4" w:space="1" w:color="auto"/>
      </w:pBdr>
      <w:tabs>
        <w:tab w:val="right" w:pos="5529"/>
        <w:tab w:val="right" w:pos="8931"/>
      </w:tabs>
      <w:spacing w:before="40"/>
      <w:jc w:val="center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0BD" w:rsidRDefault="0087468C">
    <w:pPr>
      <w:pStyle w:val="Header"/>
    </w:pPr>
    <w:r>
      <w:rPr>
        <w:noProof/>
        <w:lang w:eastAsia="en-GB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992.15pt;height:116.7pt;rotation:315;z-index:251659264;mso-position-horizontal:center;mso-position-horizontal-relative:margin;mso-position-vertical:center;mso-position-vertical-relative:margin" fillcolor="red" stroked="f">
          <v:fill opacity="9830f"/>
          <v:stroke r:id="rId1" o:title=""/>
          <v:shadow color="#868686"/>
          <v:textpath style="font-family:&quot;Times New Roman&quot;;font-size:1pt;v-text-kern:t" trim="t" fitpath="t" string="demo demo demo"/>
          <o:lock v:ext="edit" aspectratio="t"/>
          <w10:wrap side="largest"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7FE7"/>
    <w:multiLevelType w:val="multilevel"/>
    <w:tmpl w:val="B70862F0"/>
    <w:lvl w:ilvl="0">
      <w:start w:val="1"/>
      <w:numFmt w:val="bullet"/>
      <w:lvlRestart w:val="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color w:val="auto"/>
        <w:sz w:val="18"/>
      </w:rPr>
    </w:lvl>
    <w:lvl w:ilvl="1">
      <w:start w:val="1"/>
      <w:numFmt w:val="bullet"/>
      <w:lvlText w:val="-"/>
      <w:lvlJc w:val="left"/>
      <w:pPr>
        <w:tabs>
          <w:tab w:val="num" w:pos="850"/>
        </w:tabs>
        <w:ind w:left="850" w:hanging="425"/>
      </w:pPr>
      <w:rPr>
        <w:rFonts w:ascii="Tahoma" w:hAnsi="Tahoma" w:hint="default"/>
        <w:b w:val="0"/>
        <w:i w:val="0"/>
        <w:caps w:val="0"/>
        <w:color w:val="auto"/>
        <w:sz w:val="22"/>
      </w:rPr>
    </w:lvl>
    <w:lvl w:ilvl="2">
      <w:start w:val="1"/>
      <w:numFmt w:val="bullet"/>
      <w:lvlText w:val="◦"/>
      <w:lvlJc w:val="left"/>
      <w:pPr>
        <w:tabs>
          <w:tab w:val="num" w:pos="1276"/>
        </w:tabs>
        <w:ind w:left="1276" w:hanging="426"/>
      </w:pPr>
      <w:rPr>
        <w:rFonts w:ascii="Tahoma" w:hAnsi="Tahoma" w:cs="Tahoma" w:hint="default"/>
        <w:b w:val="0"/>
        <w:i w:val="0"/>
        <w:caps w:val="0"/>
        <w:color w:val="auto"/>
        <w:sz w:val="22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Tahoma" w:hAnsi="Tahoma" w:cs="Tahoma" w:hint="default"/>
        <w:b w:val="0"/>
        <w:i w:val="0"/>
        <w:caps w:val="0"/>
        <w:color w:val="auto"/>
        <w:sz w:val="22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Tahoma" w:hAnsi="Tahoma" w:cs="Tahoma" w:hint="default"/>
        <w:b w:val="0"/>
        <w:i w:val="0"/>
        <w:caps w:val="0"/>
        <w:color w:val="auto"/>
        <w:sz w:val="22"/>
      </w:rPr>
    </w:lvl>
    <w:lvl w:ilvl="5">
      <w:start w:val="1"/>
      <w:numFmt w:val="bullet"/>
      <w:lvlText w:val="-"/>
      <w:lvlJc w:val="left"/>
      <w:pPr>
        <w:tabs>
          <w:tab w:val="num" w:pos="2551"/>
        </w:tabs>
        <w:ind w:left="2551" w:hanging="425"/>
      </w:pPr>
      <w:rPr>
        <w:rFonts w:ascii="Tahoma" w:hAnsi="Tahoma" w:cs="Tahoma" w:hint="default"/>
        <w:b w:val="0"/>
        <w:i w:val="0"/>
        <w:caps w:val="0"/>
        <w:color w:val="auto"/>
        <w:sz w:val="22"/>
      </w:rPr>
    </w:lvl>
    <w:lvl w:ilvl="6">
      <w:start w:val="1"/>
      <w:numFmt w:val="bullet"/>
      <w:lvlText w:val="-"/>
      <w:lvlJc w:val="left"/>
      <w:pPr>
        <w:tabs>
          <w:tab w:val="num" w:pos="2835"/>
        </w:tabs>
        <w:ind w:left="2835" w:hanging="284"/>
      </w:pPr>
      <w:rPr>
        <w:rFonts w:ascii="Tahoma" w:hAnsi="Tahoma" w:cs="Tahoma" w:hint="default"/>
        <w:b w:val="0"/>
        <w:i w:val="0"/>
        <w:caps w:val="0"/>
        <w:color w:val="auto"/>
        <w:sz w:val="22"/>
      </w:rPr>
    </w:lvl>
    <w:lvl w:ilvl="7">
      <w:start w:val="1"/>
      <w:numFmt w:val="bullet"/>
      <w:lvlText w:val="-"/>
      <w:lvlJc w:val="left"/>
      <w:pPr>
        <w:tabs>
          <w:tab w:val="num" w:pos="3118"/>
        </w:tabs>
        <w:ind w:left="3118" w:hanging="283"/>
      </w:pPr>
      <w:rPr>
        <w:rFonts w:ascii="Tahoma" w:hAnsi="Tahoma" w:cs="Tahoma" w:hint="default"/>
        <w:b w:val="0"/>
        <w:i w:val="0"/>
        <w:caps w:val="0"/>
        <w:color w:val="auto"/>
        <w:sz w:val="22"/>
      </w:rPr>
    </w:lvl>
    <w:lvl w:ilvl="8">
      <w:start w:val="1"/>
      <w:numFmt w:val="bullet"/>
      <w:lvlText w:val="-"/>
      <w:lvlJc w:val="left"/>
      <w:pPr>
        <w:tabs>
          <w:tab w:val="num" w:pos="3402"/>
        </w:tabs>
        <w:ind w:left="3402" w:hanging="284"/>
      </w:pPr>
      <w:rPr>
        <w:rFonts w:ascii="Tahoma" w:hAnsi="Tahoma" w:cs="Tahoma" w:hint="default"/>
        <w:b w:val="0"/>
        <w:i w:val="0"/>
        <w:caps w:val="0"/>
        <w:color w:val="auto"/>
        <w:sz w:val="22"/>
      </w:rPr>
    </w:lvl>
  </w:abstractNum>
  <w:abstractNum w:abstractNumId="1">
    <w:nsid w:val="059314A0"/>
    <w:multiLevelType w:val="multilevel"/>
    <w:tmpl w:val="45C27EC2"/>
    <w:numStyleLink w:val="ListStyleNumbered"/>
  </w:abstractNum>
  <w:abstractNum w:abstractNumId="2">
    <w:nsid w:val="087C2F05"/>
    <w:multiLevelType w:val="multilevel"/>
    <w:tmpl w:val="FB709C2A"/>
    <w:numStyleLink w:val="ListStyleBullet"/>
  </w:abstractNum>
  <w:abstractNum w:abstractNumId="3">
    <w:nsid w:val="08915B78"/>
    <w:multiLevelType w:val="multilevel"/>
    <w:tmpl w:val="061E14D4"/>
    <w:numStyleLink w:val="TableListStyleNumbered"/>
  </w:abstractNum>
  <w:abstractNum w:abstractNumId="4">
    <w:nsid w:val="0C0A7C8C"/>
    <w:multiLevelType w:val="multilevel"/>
    <w:tmpl w:val="E67E3514"/>
    <w:styleLink w:val="TableListStyleBullet"/>
    <w:lvl w:ilvl="0">
      <w:start w:val="1"/>
      <w:numFmt w:val="bullet"/>
      <w:lvlRestart w:val="0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caps w:val="0"/>
        <w:color w:val="auto"/>
        <w:sz w:val="16"/>
        <w:szCs w:val="22"/>
      </w:rPr>
    </w:lvl>
    <w:lvl w:ilvl="1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Arial" w:hAnsi="Arial" w:cs="Arial" w:hint="default"/>
        <w:b w:val="0"/>
        <w:i w:val="0"/>
        <w:caps w:val="0"/>
        <w:color w:val="auto"/>
        <w:sz w:val="20"/>
        <w:szCs w:val="20"/>
      </w:rPr>
    </w:lvl>
    <w:lvl w:ilvl="2">
      <w:start w:val="1"/>
      <w:numFmt w:val="bullet"/>
      <w:lvlText w:val="◦"/>
      <w:lvlJc w:val="left"/>
      <w:pPr>
        <w:tabs>
          <w:tab w:val="num" w:pos="1134"/>
        </w:tabs>
        <w:ind w:left="1134" w:hanging="397"/>
      </w:pPr>
      <w:rPr>
        <w:rFonts w:ascii="Arial" w:hAnsi="Arial" w:cs="Arial" w:hint="default"/>
        <w:b w:val="0"/>
        <w:i w:val="0"/>
        <w:caps w:val="0"/>
        <w:color w:val="auto"/>
        <w:sz w:val="20"/>
      </w:rPr>
    </w:lvl>
    <w:lvl w:ilvl="3">
      <w:start w:val="1"/>
      <w:numFmt w:val="bullet"/>
      <w:lvlText w:val="-"/>
      <w:lvlJc w:val="left"/>
      <w:pPr>
        <w:tabs>
          <w:tab w:val="num" w:pos="1531"/>
        </w:tabs>
        <w:ind w:left="1531" w:hanging="397"/>
      </w:pPr>
      <w:rPr>
        <w:rFonts w:ascii="Arial" w:hAnsi="Arial" w:cs="Arial" w:hint="default"/>
        <w:b w:val="0"/>
        <w:i w:val="0"/>
        <w:caps w:val="0"/>
        <w:color w:val="auto"/>
        <w:sz w:val="20"/>
      </w:rPr>
    </w:lvl>
    <w:lvl w:ilvl="4">
      <w:start w:val="1"/>
      <w:numFmt w:val="bullet"/>
      <w:lvlText w:val="-"/>
      <w:lvlJc w:val="left"/>
      <w:pPr>
        <w:tabs>
          <w:tab w:val="num" w:pos="1928"/>
        </w:tabs>
        <w:ind w:left="1928" w:hanging="397"/>
      </w:pPr>
      <w:rPr>
        <w:rFonts w:ascii="Arial" w:hAnsi="Arial" w:cs="Arial" w:hint="default"/>
        <w:b w:val="0"/>
        <w:i w:val="0"/>
        <w:caps w:val="0"/>
        <w:color w:val="auto"/>
        <w:sz w:val="20"/>
      </w:rPr>
    </w:lvl>
    <w:lvl w:ilvl="5">
      <w:start w:val="1"/>
      <w:numFmt w:val="bullet"/>
      <w:lvlText w:val="-"/>
      <w:lvlJc w:val="left"/>
      <w:pPr>
        <w:tabs>
          <w:tab w:val="num" w:pos="2324"/>
        </w:tabs>
        <w:ind w:left="2324" w:hanging="396"/>
      </w:pPr>
      <w:rPr>
        <w:rFonts w:ascii="Arial" w:hAnsi="Arial" w:cs="Arial" w:hint="default"/>
        <w:b w:val="0"/>
        <w:i w:val="0"/>
        <w:caps w:val="0"/>
        <w:smallCaps w:val="0"/>
        <w:color w:val="auto"/>
        <w:sz w:val="20"/>
      </w:rPr>
    </w:lvl>
    <w:lvl w:ilvl="6">
      <w:start w:val="1"/>
      <w:numFmt w:val="bullet"/>
      <w:lvlText w:val="-"/>
      <w:lvlJc w:val="left"/>
      <w:pPr>
        <w:tabs>
          <w:tab w:val="num" w:pos="2721"/>
        </w:tabs>
        <w:ind w:left="2721" w:hanging="397"/>
      </w:pPr>
      <w:rPr>
        <w:rFonts w:ascii="Arial" w:hAnsi="Arial" w:cs="Arial" w:hint="default"/>
        <w:b w:val="0"/>
        <w:i w:val="0"/>
        <w:caps w:val="0"/>
        <w:color w:val="auto"/>
        <w:sz w:val="20"/>
      </w:rPr>
    </w:lvl>
    <w:lvl w:ilvl="7">
      <w:start w:val="1"/>
      <w:numFmt w:val="bullet"/>
      <w:lvlText w:val="-"/>
      <w:lvlJc w:val="left"/>
      <w:pPr>
        <w:tabs>
          <w:tab w:val="num" w:pos="3118"/>
        </w:tabs>
        <w:ind w:left="3118" w:hanging="397"/>
      </w:pPr>
      <w:rPr>
        <w:rFonts w:ascii="Arial" w:hAnsi="Arial" w:cs="Arial" w:hint="default"/>
        <w:b w:val="0"/>
        <w:i w:val="0"/>
        <w:caps w:val="0"/>
        <w:color w:val="auto"/>
        <w:sz w:val="20"/>
      </w:rPr>
    </w:lvl>
    <w:lvl w:ilvl="8">
      <w:start w:val="1"/>
      <w:numFmt w:val="bullet"/>
      <w:lvlText w:val="-"/>
      <w:lvlJc w:val="left"/>
      <w:pPr>
        <w:tabs>
          <w:tab w:val="num" w:pos="3402"/>
        </w:tabs>
        <w:ind w:left="3402" w:hanging="284"/>
      </w:pPr>
      <w:rPr>
        <w:rFonts w:ascii="Arial" w:hAnsi="Arial" w:cs="Arial" w:hint="default"/>
        <w:b w:val="0"/>
        <w:i w:val="0"/>
        <w:caps w:val="0"/>
        <w:color w:val="auto"/>
        <w:sz w:val="20"/>
      </w:rPr>
    </w:lvl>
  </w:abstractNum>
  <w:abstractNum w:abstractNumId="5">
    <w:nsid w:val="1E362F05"/>
    <w:multiLevelType w:val="multilevel"/>
    <w:tmpl w:val="FB709C2A"/>
    <w:styleLink w:val="ListStyleBullet"/>
    <w:lvl w:ilvl="0">
      <w:start w:val="1"/>
      <w:numFmt w:val="bullet"/>
      <w:lvlRestart w:val="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aps w:val="0"/>
        <w:color w:val="auto"/>
        <w:sz w:val="18"/>
        <w:szCs w:val="22"/>
      </w:rPr>
    </w:lvl>
    <w:lvl w:ilvl="1">
      <w:start w:val="1"/>
      <w:numFmt w:val="bullet"/>
      <w:lvlText w:val="-"/>
      <w:lvlJc w:val="left"/>
      <w:pPr>
        <w:tabs>
          <w:tab w:val="num" w:pos="850"/>
        </w:tabs>
        <w:ind w:left="850" w:hanging="425"/>
      </w:pPr>
      <w:rPr>
        <w:rFonts w:ascii="Arial" w:hAnsi="Arial" w:cs="Arial" w:hint="default"/>
        <w:b w:val="0"/>
        <w:i w:val="0"/>
        <w:caps w:val="0"/>
        <w:color w:val="auto"/>
        <w:sz w:val="22"/>
        <w:szCs w:val="20"/>
      </w:rPr>
    </w:lvl>
    <w:lvl w:ilvl="2">
      <w:start w:val="1"/>
      <w:numFmt w:val="bullet"/>
      <w:lvlText w:val="◦"/>
      <w:lvlJc w:val="left"/>
      <w:pPr>
        <w:tabs>
          <w:tab w:val="num" w:pos="1276"/>
        </w:tabs>
        <w:ind w:left="1276" w:hanging="426"/>
      </w:pPr>
      <w:rPr>
        <w:rFonts w:ascii="Arial" w:hAnsi="Arial" w:cs="Arial" w:hint="default"/>
        <w:b w:val="0"/>
        <w:i w:val="0"/>
        <w:caps w:val="0"/>
        <w:color w:val="auto"/>
        <w:sz w:val="22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cs="Arial" w:hint="default"/>
        <w:b w:val="0"/>
        <w:i w:val="0"/>
        <w:caps w:val="0"/>
        <w:color w:val="auto"/>
        <w:sz w:val="22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cs="Arial" w:hint="default"/>
        <w:b w:val="0"/>
        <w:i w:val="0"/>
        <w:caps w:val="0"/>
        <w:color w:val="auto"/>
        <w:sz w:val="22"/>
      </w:rPr>
    </w:lvl>
    <w:lvl w:ilvl="5">
      <w:start w:val="1"/>
      <w:numFmt w:val="bullet"/>
      <w:lvlText w:val="-"/>
      <w:lvlJc w:val="left"/>
      <w:pPr>
        <w:tabs>
          <w:tab w:val="num" w:pos="2551"/>
        </w:tabs>
        <w:ind w:left="2551" w:hanging="425"/>
      </w:pPr>
      <w:rPr>
        <w:rFonts w:ascii="Arial" w:hAnsi="Arial" w:cs="Arial" w:hint="default"/>
        <w:b w:val="0"/>
        <w:i w:val="0"/>
        <w:caps w:val="0"/>
        <w:smallCaps w:val="0"/>
        <w:color w:val="auto"/>
        <w:sz w:val="22"/>
      </w:rPr>
    </w:lvl>
    <w:lvl w:ilvl="6">
      <w:start w:val="1"/>
      <w:numFmt w:val="bullet"/>
      <w:lvlText w:val="-"/>
      <w:lvlJc w:val="left"/>
      <w:pPr>
        <w:tabs>
          <w:tab w:val="num" w:pos="2835"/>
        </w:tabs>
        <w:ind w:left="2835" w:hanging="284"/>
      </w:pPr>
      <w:rPr>
        <w:rFonts w:ascii="Arial" w:hAnsi="Arial" w:cs="Arial" w:hint="default"/>
        <w:b w:val="0"/>
        <w:i w:val="0"/>
        <w:caps w:val="0"/>
        <w:color w:val="auto"/>
        <w:sz w:val="22"/>
      </w:rPr>
    </w:lvl>
    <w:lvl w:ilvl="7">
      <w:start w:val="1"/>
      <w:numFmt w:val="bullet"/>
      <w:lvlText w:val="-"/>
      <w:lvlJc w:val="left"/>
      <w:pPr>
        <w:tabs>
          <w:tab w:val="num" w:pos="3118"/>
        </w:tabs>
        <w:ind w:left="3118" w:hanging="283"/>
      </w:pPr>
      <w:rPr>
        <w:rFonts w:ascii="Arial" w:hAnsi="Arial" w:cs="Arial" w:hint="default"/>
        <w:b w:val="0"/>
        <w:i w:val="0"/>
        <w:caps w:val="0"/>
        <w:color w:val="auto"/>
        <w:sz w:val="22"/>
      </w:rPr>
    </w:lvl>
    <w:lvl w:ilvl="8">
      <w:start w:val="1"/>
      <w:numFmt w:val="bullet"/>
      <w:lvlText w:val="-"/>
      <w:lvlJc w:val="left"/>
      <w:pPr>
        <w:tabs>
          <w:tab w:val="num" w:pos="3402"/>
        </w:tabs>
        <w:ind w:left="3402" w:hanging="284"/>
      </w:pPr>
      <w:rPr>
        <w:rFonts w:ascii="Arial" w:hAnsi="Arial" w:cs="Arial" w:hint="default"/>
        <w:b w:val="0"/>
        <w:i w:val="0"/>
        <w:caps w:val="0"/>
        <w:color w:val="auto"/>
        <w:sz w:val="22"/>
      </w:rPr>
    </w:lvl>
  </w:abstractNum>
  <w:abstractNum w:abstractNumId="6">
    <w:nsid w:val="1E490D1E"/>
    <w:multiLevelType w:val="multilevel"/>
    <w:tmpl w:val="061E14D4"/>
    <w:numStyleLink w:val="TableListStyleNumbered"/>
  </w:abstractNum>
  <w:abstractNum w:abstractNumId="7">
    <w:nsid w:val="28057CFD"/>
    <w:multiLevelType w:val="multilevel"/>
    <w:tmpl w:val="E67E3514"/>
    <w:numStyleLink w:val="TableListStyleBullet"/>
  </w:abstractNum>
  <w:abstractNum w:abstractNumId="8">
    <w:nsid w:val="3755716B"/>
    <w:multiLevelType w:val="multilevel"/>
    <w:tmpl w:val="D616964E"/>
    <w:lvl w:ilvl="0">
      <w:start w:val="1"/>
      <w:numFmt w:val="decimal"/>
      <w:lvlRestart w:val="0"/>
      <w:pStyle w:val="Heading1"/>
      <w:suff w:val="space"/>
      <w:lvlText w:val="%1."/>
      <w:lvlJc w:val="left"/>
      <w:pPr>
        <w:ind w:left="340" w:hanging="340"/>
      </w:pPr>
      <w:rPr>
        <w:rFonts w:ascii="Arial" w:hAnsi="Arial" w:cs="Arial" w:hint="default"/>
        <w:b/>
        <w:i w:val="0"/>
        <w:caps w:val="0"/>
        <w:sz w:val="24"/>
        <w:szCs w:val="24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454" w:hanging="454"/>
      </w:pPr>
      <w:rPr>
        <w:rFonts w:ascii="Arial" w:hAnsi="Arial" w:cs="Arial" w:hint="default"/>
        <w:b/>
        <w:i w:val="0"/>
        <w:caps w:val="0"/>
        <w:sz w:val="22"/>
        <w:szCs w:val="24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624" w:hanging="624"/>
      </w:pPr>
      <w:rPr>
        <w:rFonts w:ascii="Arial" w:hAnsi="Arial" w:cs="Arial" w:hint="default"/>
        <w:b/>
        <w:i w:val="0"/>
        <w:caps w:val="0"/>
        <w:color w:val="auto"/>
        <w:sz w:val="22"/>
        <w:szCs w:val="24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794" w:hanging="794"/>
      </w:pPr>
      <w:rPr>
        <w:rFonts w:ascii="Arial" w:hAnsi="Arial" w:cs="Arial" w:hint="default"/>
        <w:b/>
        <w:i w:val="0"/>
        <w:caps w:val="0"/>
        <w:sz w:val="22"/>
        <w:szCs w:val="22"/>
      </w:rPr>
    </w:lvl>
    <w:lvl w:ilvl="4">
      <w:start w:val="1"/>
      <w:numFmt w:val="decimal"/>
      <w:pStyle w:val="Heading5"/>
      <w:suff w:val="space"/>
      <w:lvlText w:val="%1.%2.%3.%4.%5. "/>
      <w:lvlJc w:val="left"/>
      <w:pPr>
        <w:ind w:left="1020" w:hanging="1020"/>
      </w:pPr>
      <w:rPr>
        <w:rFonts w:ascii="Arial" w:hAnsi="Arial" w:cs="Arial" w:hint="default"/>
        <w:b/>
        <w:i w:val="0"/>
        <w:caps w:val="0"/>
        <w:sz w:val="22"/>
      </w:rPr>
    </w:lvl>
    <w:lvl w:ilvl="5">
      <w:start w:val="1"/>
      <w:numFmt w:val="decimal"/>
      <w:pStyle w:val="Heading6"/>
      <w:suff w:val="space"/>
      <w:lvlText w:val="%1.%2.%3.%4.%5.%6. "/>
      <w:lvlJc w:val="left"/>
      <w:pPr>
        <w:ind w:left="1304" w:hanging="1304"/>
      </w:pPr>
      <w:rPr>
        <w:rFonts w:ascii="Arial" w:hAnsi="Arial" w:cs="Arial" w:hint="default"/>
        <w:b/>
        <w:i w:val="0"/>
        <w:caps w:val="0"/>
        <w:smallCaps w:val="0"/>
        <w:sz w:val="22"/>
      </w:rPr>
    </w:lvl>
    <w:lvl w:ilvl="6">
      <w:start w:val="1"/>
      <w:numFmt w:val="decimal"/>
      <w:pStyle w:val="Heading7"/>
      <w:suff w:val="space"/>
      <w:lvlText w:val="%1.%2.%3.%4.%5.%6.%7. "/>
      <w:lvlJc w:val="left"/>
      <w:pPr>
        <w:ind w:left="1531" w:hanging="1531"/>
      </w:pPr>
      <w:rPr>
        <w:rFonts w:ascii="Arial" w:hAnsi="Arial" w:cs="Arial" w:hint="default"/>
        <w:b/>
        <w:i w:val="0"/>
        <w:caps w:val="0"/>
        <w:sz w:val="22"/>
      </w:rPr>
    </w:lvl>
    <w:lvl w:ilvl="7">
      <w:start w:val="1"/>
      <w:numFmt w:val="decimal"/>
      <w:pStyle w:val="Heading8"/>
      <w:suff w:val="space"/>
      <w:lvlText w:val="%1.%2.%3.%4.%5.%6.%7.%8. "/>
      <w:lvlJc w:val="left"/>
      <w:pPr>
        <w:ind w:left="1928" w:hanging="1928"/>
      </w:pPr>
      <w:rPr>
        <w:rFonts w:ascii="Arial" w:hAnsi="Arial" w:cs="Arial" w:hint="default"/>
        <w:b/>
        <w:i w:val="0"/>
        <w:caps w:val="0"/>
        <w:sz w:val="22"/>
      </w:rPr>
    </w:lvl>
    <w:lvl w:ilvl="8">
      <w:start w:val="1"/>
      <w:numFmt w:val="decimal"/>
      <w:pStyle w:val="Heading9"/>
      <w:suff w:val="space"/>
      <w:lvlText w:val="%1.%2.%3.%4.%5.%6.%7.%8.%9. "/>
      <w:lvlJc w:val="left"/>
      <w:pPr>
        <w:ind w:left="2268" w:hanging="2268"/>
      </w:pPr>
      <w:rPr>
        <w:rFonts w:ascii="Arial" w:hAnsi="Arial" w:cs="Arial" w:hint="default"/>
        <w:b/>
        <w:i w:val="0"/>
        <w:caps w:val="0"/>
        <w:color w:val="auto"/>
        <w:sz w:val="22"/>
      </w:rPr>
    </w:lvl>
  </w:abstractNum>
  <w:abstractNum w:abstractNumId="9">
    <w:nsid w:val="45593044"/>
    <w:multiLevelType w:val="multilevel"/>
    <w:tmpl w:val="44FA91A0"/>
    <w:lvl w:ilvl="0">
      <w:start w:val="1"/>
      <w:numFmt w:val="upperLetter"/>
      <w:lvlRestart w:val="0"/>
      <w:pStyle w:val="Appendix"/>
      <w:suff w:val="space"/>
      <w:lvlText w:val="Appendix %1: "/>
      <w:lvlJc w:val="left"/>
      <w:pPr>
        <w:ind w:left="1984" w:hanging="1984"/>
      </w:pPr>
      <w:rPr>
        <w:rFonts w:ascii="Arial" w:hAnsi="Arial" w:cs="Arial"/>
        <w:b/>
        <w:i w:val="0"/>
        <w:caps/>
        <w:smallCaps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caps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caps w:val="0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caps w:val="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caps w:val="0"/>
        <w:sz w:val="22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caps w:val="0"/>
        <w:sz w:val="22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caps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caps w:val="0"/>
        <w:sz w:val="22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caps w:val="0"/>
        <w:sz w:val="22"/>
      </w:rPr>
    </w:lvl>
  </w:abstractNum>
  <w:abstractNum w:abstractNumId="10">
    <w:nsid w:val="4B693C9E"/>
    <w:multiLevelType w:val="multilevel"/>
    <w:tmpl w:val="1C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DE467E0"/>
    <w:multiLevelType w:val="multilevel"/>
    <w:tmpl w:val="061E14D4"/>
    <w:styleLink w:val="TableListStyleNumbered"/>
    <w:lvl w:ilvl="0">
      <w:start w:val="1"/>
      <w:numFmt w:val="lowerLetter"/>
      <w:lvlRestart w:val="0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b w:val="0"/>
        <w:i w:val="0"/>
        <w:caps w:val="0"/>
        <w:color w:val="auto"/>
        <w:sz w:val="20"/>
        <w:szCs w:val="24"/>
      </w:rPr>
    </w:lvl>
    <w:lvl w:ilvl="1">
      <w:start w:val="1"/>
      <w:numFmt w:val="lowerRoman"/>
      <w:lvlText w:val="%2."/>
      <w:lvlJc w:val="left"/>
      <w:pPr>
        <w:tabs>
          <w:tab w:val="num" w:pos="737"/>
        </w:tabs>
        <w:ind w:left="737" w:hanging="397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0"/>
        <w:u w:val="none"/>
        <w:vertAlign w:val="baseline"/>
        <w:em w:val="none"/>
      </w:rPr>
    </w:lvl>
    <w:lvl w:ilvl="2">
      <w:start w:val="1"/>
      <w:numFmt w:val="lowerLetter"/>
      <w:lvlText w:val="%3)"/>
      <w:lvlJc w:val="left"/>
      <w:pPr>
        <w:tabs>
          <w:tab w:val="num" w:pos="1134"/>
        </w:tabs>
        <w:ind w:left="1134" w:hanging="397"/>
      </w:pPr>
      <w:rPr>
        <w:rFonts w:ascii="Arial" w:hAnsi="Arial" w:cs="Arial" w:hint="default"/>
        <w:b w:val="0"/>
        <w:i w:val="0"/>
        <w:caps w:val="0"/>
        <w:color w:val="auto"/>
        <w:sz w:val="20"/>
        <w:szCs w:val="24"/>
      </w:rPr>
    </w:lvl>
    <w:lvl w:ilvl="3">
      <w:start w:val="1"/>
      <w:numFmt w:val="lowerRoman"/>
      <w:lvlText w:val="%4)"/>
      <w:lvlJc w:val="left"/>
      <w:pPr>
        <w:tabs>
          <w:tab w:val="num" w:pos="1531"/>
        </w:tabs>
        <w:ind w:left="1531" w:hanging="397"/>
      </w:pPr>
      <w:rPr>
        <w:rFonts w:ascii="Arial" w:hAnsi="Arial" w:cs="Arial" w:hint="default"/>
        <w:b w:val="0"/>
        <w:i w:val="0"/>
        <w:caps w:val="0"/>
        <w:color w:val="auto"/>
        <w:sz w:val="20"/>
        <w:szCs w:val="22"/>
      </w:rPr>
    </w:lvl>
    <w:lvl w:ilvl="4">
      <w:start w:val="1"/>
      <w:numFmt w:val="lowerLetter"/>
      <w:lvlText w:val="(%5)"/>
      <w:lvlJc w:val="left"/>
      <w:pPr>
        <w:tabs>
          <w:tab w:val="num" w:pos="1928"/>
        </w:tabs>
        <w:ind w:left="1928" w:hanging="397"/>
      </w:pPr>
      <w:rPr>
        <w:rFonts w:ascii="Arial" w:hAnsi="Arial" w:cs="Arial" w:hint="default"/>
        <w:b w:val="0"/>
        <w:i w:val="0"/>
        <w:caps w:val="0"/>
        <w:color w:val="auto"/>
        <w:sz w:val="20"/>
      </w:rPr>
    </w:lvl>
    <w:lvl w:ilvl="5">
      <w:start w:val="1"/>
      <w:numFmt w:val="lowerRoman"/>
      <w:lvlText w:val="(%6)"/>
      <w:lvlJc w:val="left"/>
      <w:pPr>
        <w:tabs>
          <w:tab w:val="num" w:pos="2324"/>
        </w:tabs>
        <w:ind w:left="2324" w:hanging="396"/>
      </w:pPr>
      <w:rPr>
        <w:rFonts w:ascii="Arial" w:hAnsi="Arial" w:cs="Arial" w:hint="default"/>
        <w:b w:val="0"/>
        <w:i w:val="0"/>
        <w:caps w:val="0"/>
        <w:smallCaps w:val="0"/>
        <w:color w:val="auto"/>
        <w:sz w:val="20"/>
      </w:rPr>
    </w:lvl>
    <w:lvl w:ilvl="6">
      <w:start w:val="1"/>
      <w:numFmt w:val="bullet"/>
      <w:lvlText w:val="-"/>
      <w:lvlJc w:val="left"/>
      <w:pPr>
        <w:tabs>
          <w:tab w:val="num" w:pos="2721"/>
        </w:tabs>
        <w:ind w:left="2721" w:hanging="397"/>
      </w:pPr>
      <w:rPr>
        <w:rFonts w:ascii="Arial" w:hAnsi="Arial" w:cs="Arial" w:hint="default"/>
        <w:b w:val="0"/>
        <w:i w:val="0"/>
        <w:caps w:val="0"/>
        <w:color w:val="auto"/>
        <w:sz w:val="20"/>
      </w:rPr>
    </w:lvl>
    <w:lvl w:ilvl="7">
      <w:start w:val="1"/>
      <w:numFmt w:val="bullet"/>
      <w:lvlText w:val="-"/>
      <w:lvlJc w:val="left"/>
      <w:pPr>
        <w:tabs>
          <w:tab w:val="num" w:pos="3118"/>
        </w:tabs>
        <w:ind w:left="3118" w:hanging="397"/>
      </w:pPr>
      <w:rPr>
        <w:rFonts w:ascii="Arial" w:hAnsi="Arial" w:cs="Arial" w:hint="default"/>
        <w:b w:val="0"/>
        <w:i w:val="0"/>
        <w:caps w:val="0"/>
        <w:color w:val="auto"/>
        <w:sz w:val="20"/>
      </w:rPr>
    </w:lvl>
    <w:lvl w:ilvl="8">
      <w:start w:val="1"/>
      <w:numFmt w:val="bullet"/>
      <w:lvlText w:val="-"/>
      <w:lvlJc w:val="left"/>
      <w:pPr>
        <w:tabs>
          <w:tab w:val="num" w:pos="3402"/>
        </w:tabs>
        <w:ind w:left="3402" w:hanging="284"/>
      </w:pPr>
      <w:rPr>
        <w:rFonts w:ascii="Arial" w:hAnsi="Arial" w:cs="Arial" w:hint="default"/>
        <w:b w:val="0"/>
        <w:i w:val="0"/>
        <w:caps w:val="0"/>
        <w:color w:val="auto"/>
        <w:sz w:val="20"/>
      </w:rPr>
    </w:lvl>
  </w:abstractNum>
  <w:abstractNum w:abstractNumId="12">
    <w:nsid w:val="6F293BD2"/>
    <w:multiLevelType w:val="hybridMultilevel"/>
    <w:tmpl w:val="FD30BB4E"/>
    <w:lvl w:ilvl="0" w:tplc="FCA042CC">
      <w:start w:val="1"/>
      <w:numFmt w:val="decimal"/>
      <w:lvlRestart w:val="0"/>
      <w:pStyle w:val="RefNumPar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000000"/>
        <w:sz w:val="22"/>
        <w:szCs w:val="20"/>
        <w:u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FF26EA6"/>
    <w:multiLevelType w:val="multilevel"/>
    <w:tmpl w:val="AFF24B38"/>
    <w:name w:val="Table ListStyleNumbered222"/>
    <w:lvl w:ilvl="0">
      <w:start w:val="1"/>
      <w:numFmt w:val="decimal"/>
      <w:lvlRestart w:val="0"/>
      <w:pStyle w:val="Article"/>
      <w:suff w:val="space"/>
      <w:lvlText w:val="Article %1 - "/>
      <w:lvlJc w:val="left"/>
      <w:pPr>
        <w:ind w:left="1644" w:hanging="1644"/>
      </w:pPr>
      <w:rPr>
        <w:rFonts w:ascii="Arial" w:hAnsi="Arial" w:cs="Arial" w:hint="default"/>
        <w:b/>
        <w:i w:val="0"/>
        <w:caps/>
        <w:smallCaps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b/>
        <w:i w:val="0"/>
        <w:caps w:val="0"/>
        <w:sz w:val="22"/>
        <w:szCs w:val="24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  <w:b/>
        <w:i w:val="0"/>
        <w:caps w:val="0"/>
        <w:color w:val="auto"/>
        <w:sz w:val="22"/>
        <w:szCs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  <w:b/>
        <w:i w:val="0"/>
        <w:caps w:val="0"/>
        <w:sz w:val="22"/>
        <w:szCs w:val="22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  <w:b/>
        <w:i w:val="0"/>
        <w:caps w:val="0"/>
        <w:sz w:val="22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  <w:b/>
        <w:i w:val="0"/>
        <w:caps w:val="0"/>
        <w:smallCaps w:val="0"/>
        <w:sz w:val="22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  <w:b/>
        <w:i w:val="0"/>
        <w:caps w:val="0"/>
        <w:sz w:val="22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  <w:b/>
        <w:i w:val="0"/>
        <w:caps w:val="0"/>
        <w:sz w:val="22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  <w:b/>
        <w:i w:val="0"/>
        <w:caps w:val="0"/>
        <w:color w:val="auto"/>
        <w:sz w:val="22"/>
      </w:rPr>
    </w:lvl>
  </w:abstractNum>
  <w:abstractNum w:abstractNumId="14">
    <w:nsid w:val="739D16BF"/>
    <w:multiLevelType w:val="multilevel"/>
    <w:tmpl w:val="45C27EC2"/>
    <w:styleLink w:val="ListStyleNumbered"/>
    <w:lvl w:ilvl="0">
      <w:start w:val="1"/>
      <w:numFmt w:val="lowerLetter"/>
      <w:lvlRestart w:val="0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 w:val="0"/>
        <w:i w:val="0"/>
        <w:caps w:val="0"/>
        <w:color w:val="auto"/>
        <w:sz w:val="22"/>
        <w:szCs w:val="24"/>
      </w:rPr>
    </w:lvl>
    <w:lvl w:ilvl="1">
      <w:start w:val="1"/>
      <w:numFmt w:val="lowerRoman"/>
      <w:lvlText w:val="%2."/>
      <w:lvlJc w:val="left"/>
      <w:pPr>
        <w:tabs>
          <w:tab w:val="num" w:pos="850"/>
        </w:tabs>
        <w:ind w:left="850" w:hanging="425"/>
      </w:pPr>
      <w:rPr>
        <w:rFonts w:ascii="Arial" w:hAnsi="Arial" w:cs="Arial" w:hint="default"/>
        <w:b w:val="0"/>
        <w:i w:val="0"/>
        <w:caps w:val="0"/>
        <w:color w:val="auto"/>
        <w:sz w:val="22"/>
        <w:szCs w:val="24"/>
      </w:rPr>
    </w:lvl>
    <w:lvl w:ilvl="2">
      <w:start w:val="1"/>
      <w:numFmt w:val="lowerLetter"/>
      <w:lvlText w:val="%3)"/>
      <w:lvlJc w:val="left"/>
      <w:pPr>
        <w:tabs>
          <w:tab w:val="num" w:pos="1276"/>
        </w:tabs>
        <w:ind w:left="1276" w:hanging="426"/>
      </w:pPr>
      <w:rPr>
        <w:rFonts w:ascii="Arial" w:hAnsi="Arial" w:cs="Arial" w:hint="default"/>
        <w:b w:val="0"/>
        <w:i w:val="0"/>
        <w:caps w:val="0"/>
        <w:color w:val="auto"/>
        <w:sz w:val="22"/>
        <w:szCs w:val="24"/>
      </w:rPr>
    </w:lvl>
    <w:lvl w:ilvl="3">
      <w:start w:val="1"/>
      <w:numFmt w:val="lowerRoman"/>
      <w:lvlText w:val="%4)"/>
      <w:lvlJc w:val="left"/>
      <w:pPr>
        <w:tabs>
          <w:tab w:val="num" w:pos="1701"/>
        </w:tabs>
        <w:ind w:left="1701" w:hanging="425"/>
      </w:pPr>
      <w:rPr>
        <w:rFonts w:ascii="Arial" w:hAnsi="Arial" w:cs="Arial" w:hint="default"/>
        <w:b w:val="0"/>
        <w:i w:val="0"/>
        <w:caps w:val="0"/>
        <w:color w:val="auto"/>
        <w:sz w:val="22"/>
        <w:szCs w:val="22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425"/>
      </w:pPr>
      <w:rPr>
        <w:rFonts w:ascii="Arial" w:hAnsi="Arial" w:cs="Arial" w:hint="default"/>
        <w:b w:val="0"/>
        <w:i w:val="0"/>
        <w:caps w:val="0"/>
        <w:color w:val="auto"/>
        <w:sz w:val="22"/>
      </w:rPr>
    </w:lvl>
    <w:lvl w:ilvl="5">
      <w:start w:val="1"/>
      <w:numFmt w:val="lowerRoman"/>
      <w:lvlText w:val="(%6)"/>
      <w:lvlJc w:val="left"/>
      <w:pPr>
        <w:tabs>
          <w:tab w:val="num" w:pos="2551"/>
        </w:tabs>
        <w:ind w:left="2551" w:hanging="425"/>
      </w:pPr>
      <w:rPr>
        <w:rFonts w:ascii="Arial" w:hAnsi="Arial" w:cs="Arial" w:hint="default"/>
        <w:b w:val="0"/>
        <w:i w:val="0"/>
        <w:caps w:val="0"/>
        <w:smallCaps w:val="0"/>
        <w:color w:val="auto"/>
        <w:sz w:val="22"/>
      </w:rPr>
    </w:lvl>
    <w:lvl w:ilvl="6">
      <w:start w:val="1"/>
      <w:numFmt w:val="bullet"/>
      <w:lvlText w:val="-"/>
      <w:lvlJc w:val="left"/>
      <w:pPr>
        <w:tabs>
          <w:tab w:val="num" w:pos="2835"/>
        </w:tabs>
        <w:ind w:left="2835" w:hanging="284"/>
      </w:pPr>
      <w:rPr>
        <w:rFonts w:ascii="Arial" w:hAnsi="Arial" w:cs="Arial" w:hint="default"/>
        <w:b w:val="0"/>
        <w:i w:val="0"/>
        <w:caps w:val="0"/>
        <w:color w:val="auto"/>
        <w:sz w:val="22"/>
      </w:rPr>
    </w:lvl>
    <w:lvl w:ilvl="7">
      <w:start w:val="1"/>
      <w:numFmt w:val="bullet"/>
      <w:lvlText w:val="-"/>
      <w:lvlJc w:val="left"/>
      <w:pPr>
        <w:tabs>
          <w:tab w:val="num" w:pos="3118"/>
        </w:tabs>
        <w:ind w:left="3118" w:hanging="283"/>
      </w:pPr>
      <w:rPr>
        <w:rFonts w:ascii="Arial" w:hAnsi="Arial" w:cs="Arial" w:hint="default"/>
        <w:b w:val="0"/>
        <w:i w:val="0"/>
        <w:caps w:val="0"/>
        <w:color w:val="auto"/>
        <w:sz w:val="22"/>
      </w:rPr>
    </w:lvl>
    <w:lvl w:ilvl="8">
      <w:start w:val="1"/>
      <w:numFmt w:val="bullet"/>
      <w:lvlText w:val="-"/>
      <w:lvlJc w:val="left"/>
      <w:pPr>
        <w:tabs>
          <w:tab w:val="num" w:pos="3402"/>
        </w:tabs>
        <w:ind w:left="3402" w:hanging="284"/>
      </w:pPr>
      <w:rPr>
        <w:rFonts w:ascii="Arial" w:hAnsi="Arial" w:cs="Arial" w:hint="default"/>
        <w:b w:val="0"/>
        <w:i w:val="0"/>
        <w:caps w:val="0"/>
        <w:color w:val="auto"/>
        <w:sz w:val="22"/>
      </w:rPr>
    </w:lvl>
  </w:abstractNum>
  <w:abstractNum w:abstractNumId="15">
    <w:nsid w:val="75F33294"/>
    <w:multiLevelType w:val="multilevel"/>
    <w:tmpl w:val="E67E3514"/>
    <w:name w:val="WW8Num26"/>
    <w:numStyleLink w:val="TableListStyleBullet"/>
  </w:abstractNum>
  <w:abstractNum w:abstractNumId="16">
    <w:nsid w:val="7AD63C45"/>
    <w:multiLevelType w:val="hybridMultilevel"/>
    <w:tmpl w:val="E8C0CF62"/>
    <w:name w:val="WW8Num14"/>
    <w:lvl w:ilvl="0" w:tplc="08A27DCE">
      <w:start w:val="1"/>
      <w:numFmt w:val="bullet"/>
      <w:lvlRestart w:val="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color w:val="auto"/>
        <w:sz w:val="18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C9235FD"/>
    <w:multiLevelType w:val="hybridMultilevel"/>
    <w:tmpl w:val="365AA512"/>
    <w:name w:val="WW8Num5"/>
    <w:lvl w:ilvl="0" w:tplc="7F6E043E">
      <w:start w:val="1"/>
      <w:numFmt w:val="decimal"/>
      <w:lvlRestart w:val="0"/>
      <w:pStyle w:val="RefNumTable"/>
      <w:lvlText w:val="[%1]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000000"/>
        <w:sz w:val="20"/>
        <w:u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8"/>
  </w:num>
  <w:num w:numId="5">
    <w:abstractNumId w:val="5"/>
  </w:num>
  <w:num w:numId="6">
    <w:abstractNumId w:val="14"/>
  </w:num>
  <w:num w:numId="7">
    <w:abstractNumId w:val="4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15"/>
  </w:num>
  <w:num w:numId="13">
    <w:abstractNumId w:val="2"/>
  </w:num>
  <w:num w:numId="14">
    <w:abstractNumId w:val="6"/>
  </w:num>
  <w:num w:numId="15">
    <w:abstractNumId w:val="7"/>
  </w:num>
  <w:num w:numId="16">
    <w:abstractNumId w:val="10"/>
  </w:num>
  <w:num w:numId="17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activeWritingStyle w:appName="MSWord" w:lang="en-GB" w:vendorID="8" w:dllVersion="513" w:checkStyle="1"/>
  <w:activeWritingStyle w:appName="MSWord" w:lang="en-ZA" w:vendorID="8" w:dllVersion="513" w:checkStyle="1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68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yCompanyUserManual" w:val="False"/>
  </w:docVars>
  <w:rsids>
    <w:rsidRoot w:val="001A6AD6"/>
    <w:rsid w:val="00001519"/>
    <w:rsid w:val="00001FC1"/>
    <w:rsid w:val="00002E5B"/>
    <w:rsid w:val="00003C0A"/>
    <w:rsid w:val="000102B2"/>
    <w:rsid w:val="00011E55"/>
    <w:rsid w:val="00015EB6"/>
    <w:rsid w:val="000200AC"/>
    <w:rsid w:val="000210F2"/>
    <w:rsid w:val="00022AF8"/>
    <w:rsid w:val="00031858"/>
    <w:rsid w:val="0004102B"/>
    <w:rsid w:val="00046A75"/>
    <w:rsid w:val="000512D7"/>
    <w:rsid w:val="000530A1"/>
    <w:rsid w:val="00063542"/>
    <w:rsid w:val="000674B8"/>
    <w:rsid w:val="000769B5"/>
    <w:rsid w:val="00082E92"/>
    <w:rsid w:val="00083CD7"/>
    <w:rsid w:val="000845A7"/>
    <w:rsid w:val="00084DF3"/>
    <w:rsid w:val="00086BAC"/>
    <w:rsid w:val="0008727D"/>
    <w:rsid w:val="000945C8"/>
    <w:rsid w:val="00096CF2"/>
    <w:rsid w:val="000A2484"/>
    <w:rsid w:val="000A740B"/>
    <w:rsid w:val="000B3534"/>
    <w:rsid w:val="000B5487"/>
    <w:rsid w:val="000B7CAE"/>
    <w:rsid w:val="000C096C"/>
    <w:rsid w:val="000C0C86"/>
    <w:rsid w:val="000C1349"/>
    <w:rsid w:val="000C1CD4"/>
    <w:rsid w:val="000C347A"/>
    <w:rsid w:val="000C5F8F"/>
    <w:rsid w:val="000C6C08"/>
    <w:rsid w:val="000D3834"/>
    <w:rsid w:val="000D7B46"/>
    <w:rsid w:val="000E01AB"/>
    <w:rsid w:val="000E0D83"/>
    <w:rsid w:val="000E49D4"/>
    <w:rsid w:val="000E513B"/>
    <w:rsid w:val="000E7DF9"/>
    <w:rsid w:val="000F35A0"/>
    <w:rsid w:val="000F40F6"/>
    <w:rsid w:val="000F6B3C"/>
    <w:rsid w:val="0010064C"/>
    <w:rsid w:val="0010188B"/>
    <w:rsid w:val="00101DC4"/>
    <w:rsid w:val="00105FBC"/>
    <w:rsid w:val="00106E1D"/>
    <w:rsid w:val="00110370"/>
    <w:rsid w:val="00111ED9"/>
    <w:rsid w:val="00112427"/>
    <w:rsid w:val="0011293C"/>
    <w:rsid w:val="001129CF"/>
    <w:rsid w:val="0011662B"/>
    <w:rsid w:val="00116C59"/>
    <w:rsid w:val="0011707A"/>
    <w:rsid w:val="00121A2C"/>
    <w:rsid w:val="00127955"/>
    <w:rsid w:val="00135782"/>
    <w:rsid w:val="00136E98"/>
    <w:rsid w:val="00137545"/>
    <w:rsid w:val="00145299"/>
    <w:rsid w:val="00147CE8"/>
    <w:rsid w:val="00150D08"/>
    <w:rsid w:val="00150F69"/>
    <w:rsid w:val="00160A72"/>
    <w:rsid w:val="00160C59"/>
    <w:rsid w:val="001622FE"/>
    <w:rsid w:val="0016665E"/>
    <w:rsid w:val="001730D9"/>
    <w:rsid w:val="00173D4A"/>
    <w:rsid w:val="001758CA"/>
    <w:rsid w:val="0018375A"/>
    <w:rsid w:val="00191089"/>
    <w:rsid w:val="001918BF"/>
    <w:rsid w:val="001950B5"/>
    <w:rsid w:val="001979B4"/>
    <w:rsid w:val="001A6AD6"/>
    <w:rsid w:val="001A79C5"/>
    <w:rsid w:val="001B3C8C"/>
    <w:rsid w:val="001B48B0"/>
    <w:rsid w:val="001B50F7"/>
    <w:rsid w:val="001C0323"/>
    <w:rsid w:val="001C0667"/>
    <w:rsid w:val="001C38DA"/>
    <w:rsid w:val="001C670B"/>
    <w:rsid w:val="001D1793"/>
    <w:rsid w:val="001D7AFB"/>
    <w:rsid w:val="001E06DF"/>
    <w:rsid w:val="001E4C66"/>
    <w:rsid w:val="001E4EF3"/>
    <w:rsid w:val="001E574A"/>
    <w:rsid w:val="001E77BD"/>
    <w:rsid w:val="001E7FD3"/>
    <w:rsid w:val="001F2E1E"/>
    <w:rsid w:val="001F5662"/>
    <w:rsid w:val="001F7B41"/>
    <w:rsid w:val="001F7D11"/>
    <w:rsid w:val="00200E20"/>
    <w:rsid w:val="0020119E"/>
    <w:rsid w:val="002014FF"/>
    <w:rsid w:val="00204CC8"/>
    <w:rsid w:val="00207D26"/>
    <w:rsid w:val="002106C5"/>
    <w:rsid w:val="00213434"/>
    <w:rsid w:val="00214E9E"/>
    <w:rsid w:val="00215F79"/>
    <w:rsid w:val="00217954"/>
    <w:rsid w:val="002218F9"/>
    <w:rsid w:val="00230185"/>
    <w:rsid w:val="002304F4"/>
    <w:rsid w:val="00233BAB"/>
    <w:rsid w:val="0023638C"/>
    <w:rsid w:val="0023721A"/>
    <w:rsid w:val="0024283B"/>
    <w:rsid w:val="002464B4"/>
    <w:rsid w:val="002464D5"/>
    <w:rsid w:val="00247F07"/>
    <w:rsid w:val="00251634"/>
    <w:rsid w:val="002579D6"/>
    <w:rsid w:val="00266F5E"/>
    <w:rsid w:val="00270A2D"/>
    <w:rsid w:val="0027347C"/>
    <w:rsid w:val="00274288"/>
    <w:rsid w:val="00274806"/>
    <w:rsid w:val="00276DAE"/>
    <w:rsid w:val="00277897"/>
    <w:rsid w:val="002820F7"/>
    <w:rsid w:val="00294808"/>
    <w:rsid w:val="00297AA4"/>
    <w:rsid w:val="002A07E7"/>
    <w:rsid w:val="002A6BFC"/>
    <w:rsid w:val="002A7508"/>
    <w:rsid w:val="002A79F5"/>
    <w:rsid w:val="002B33F3"/>
    <w:rsid w:val="002B450D"/>
    <w:rsid w:val="002B6544"/>
    <w:rsid w:val="002B7B69"/>
    <w:rsid w:val="002C03A0"/>
    <w:rsid w:val="002C0D11"/>
    <w:rsid w:val="002D5B3C"/>
    <w:rsid w:val="002D68BA"/>
    <w:rsid w:val="002E0A03"/>
    <w:rsid w:val="002E189E"/>
    <w:rsid w:val="002E23F3"/>
    <w:rsid w:val="002E76EA"/>
    <w:rsid w:val="002F0E0D"/>
    <w:rsid w:val="002F245A"/>
    <w:rsid w:val="00301030"/>
    <w:rsid w:val="00304C19"/>
    <w:rsid w:val="00304CE7"/>
    <w:rsid w:val="00306285"/>
    <w:rsid w:val="00306C42"/>
    <w:rsid w:val="00316672"/>
    <w:rsid w:val="00322371"/>
    <w:rsid w:val="00322AAA"/>
    <w:rsid w:val="00323568"/>
    <w:rsid w:val="003260CA"/>
    <w:rsid w:val="003338D1"/>
    <w:rsid w:val="00333D61"/>
    <w:rsid w:val="00335769"/>
    <w:rsid w:val="00335976"/>
    <w:rsid w:val="003363E3"/>
    <w:rsid w:val="003420C7"/>
    <w:rsid w:val="00344C21"/>
    <w:rsid w:val="00354346"/>
    <w:rsid w:val="00354A91"/>
    <w:rsid w:val="00356892"/>
    <w:rsid w:val="00356B55"/>
    <w:rsid w:val="00362F6B"/>
    <w:rsid w:val="00363F61"/>
    <w:rsid w:val="00367D7B"/>
    <w:rsid w:val="00372FBF"/>
    <w:rsid w:val="00373291"/>
    <w:rsid w:val="00377BA6"/>
    <w:rsid w:val="003825E4"/>
    <w:rsid w:val="00382A15"/>
    <w:rsid w:val="003833CA"/>
    <w:rsid w:val="003874A6"/>
    <w:rsid w:val="00393578"/>
    <w:rsid w:val="003943FE"/>
    <w:rsid w:val="003A59E8"/>
    <w:rsid w:val="003A6633"/>
    <w:rsid w:val="003A6E9F"/>
    <w:rsid w:val="003B0D48"/>
    <w:rsid w:val="003B0E6B"/>
    <w:rsid w:val="003B1A28"/>
    <w:rsid w:val="003B20F8"/>
    <w:rsid w:val="003B27CD"/>
    <w:rsid w:val="003B3BAA"/>
    <w:rsid w:val="003B3E2B"/>
    <w:rsid w:val="003B424F"/>
    <w:rsid w:val="003B58BA"/>
    <w:rsid w:val="003B6A13"/>
    <w:rsid w:val="003B7094"/>
    <w:rsid w:val="003C0916"/>
    <w:rsid w:val="003D0462"/>
    <w:rsid w:val="003E1F3A"/>
    <w:rsid w:val="003E20C0"/>
    <w:rsid w:val="003E2F15"/>
    <w:rsid w:val="003E40B2"/>
    <w:rsid w:val="003E50BD"/>
    <w:rsid w:val="003E573E"/>
    <w:rsid w:val="003E75DB"/>
    <w:rsid w:val="003F06E4"/>
    <w:rsid w:val="003F135A"/>
    <w:rsid w:val="003F39B3"/>
    <w:rsid w:val="003F54F7"/>
    <w:rsid w:val="003F58E4"/>
    <w:rsid w:val="003F5996"/>
    <w:rsid w:val="003F61C1"/>
    <w:rsid w:val="003F7E51"/>
    <w:rsid w:val="00400D4E"/>
    <w:rsid w:val="00414D75"/>
    <w:rsid w:val="0041664F"/>
    <w:rsid w:val="00424DC2"/>
    <w:rsid w:val="00427F5E"/>
    <w:rsid w:val="00430479"/>
    <w:rsid w:val="00434B2C"/>
    <w:rsid w:val="0043666D"/>
    <w:rsid w:val="0043672E"/>
    <w:rsid w:val="00443147"/>
    <w:rsid w:val="004461A7"/>
    <w:rsid w:val="0044632B"/>
    <w:rsid w:val="00454C64"/>
    <w:rsid w:val="00460986"/>
    <w:rsid w:val="004626C8"/>
    <w:rsid w:val="00466774"/>
    <w:rsid w:val="004729F3"/>
    <w:rsid w:val="0047683F"/>
    <w:rsid w:val="00477C02"/>
    <w:rsid w:val="00480E80"/>
    <w:rsid w:val="00485776"/>
    <w:rsid w:val="0048699E"/>
    <w:rsid w:val="004869C3"/>
    <w:rsid w:val="00495E04"/>
    <w:rsid w:val="004B24E0"/>
    <w:rsid w:val="004B4835"/>
    <w:rsid w:val="004B4B29"/>
    <w:rsid w:val="004B53E6"/>
    <w:rsid w:val="004B6E07"/>
    <w:rsid w:val="004C0940"/>
    <w:rsid w:val="004C13C5"/>
    <w:rsid w:val="004C15E8"/>
    <w:rsid w:val="004C5F1A"/>
    <w:rsid w:val="004C70CF"/>
    <w:rsid w:val="004C7933"/>
    <w:rsid w:val="004D0FD8"/>
    <w:rsid w:val="004D62FA"/>
    <w:rsid w:val="004D7739"/>
    <w:rsid w:val="004E08B9"/>
    <w:rsid w:val="004E1F30"/>
    <w:rsid w:val="004E4B8E"/>
    <w:rsid w:val="004E4BCF"/>
    <w:rsid w:val="004E7A36"/>
    <w:rsid w:val="004F16B1"/>
    <w:rsid w:val="004F1F35"/>
    <w:rsid w:val="004F5610"/>
    <w:rsid w:val="004F610C"/>
    <w:rsid w:val="0050043D"/>
    <w:rsid w:val="005024FE"/>
    <w:rsid w:val="00504B36"/>
    <w:rsid w:val="00506C1E"/>
    <w:rsid w:val="005074CB"/>
    <w:rsid w:val="00507DAF"/>
    <w:rsid w:val="00513C48"/>
    <w:rsid w:val="005236D6"/>
    <w:rsid w:val="0052434D"/>
    <w:rsid w:val="00524DF2"/>
    <w:rsid w:val="00524FAC"/>
    <w:rsid w:val="0052664F"/>
    <w:rsid w:val="0053175F"/>
    <w:rsid w:val="00532237"/>
    <w:rsid w:val="00532AEC"/>
    <w:rsid w:val="00533AB1"/>
    <w:rsid w:val="00533CA4"/>
    <w:rsid w:val="005370C9"/>
    <w:rsid w:val="00542FAA"/>
    <w:rsid w:val="00543128"/>
    <w:rsid w:val="00545B18"/>
    <w:rsid w:val="00545DA1"/>
    <w:rsid w:val="0054714B"/>
    <w:rsid w:val="00551192"/>
    <w:rsid w:val="00570CA2"/>
    <w:rsid w:val="00571CD4"/>
    <w:rsid w:val="00572174"/>
    <w:rsid w:val="00574BA2"/>
    <w:rsid w:val="0058220F"/>
    <w:rsid w:val="00582EBF"/>
    <w:rsid w:val="00584312"/>
    <w:rsid w:val="0058511B"/>
    <w:rsid w:val="005858B9"/>
    <w:rsid w:val="00590024"/>
    <w:rsid w:val="00592144"/>
    <w:rsid w:val="005936AF"/>
    <w:rsid w:val="005953CF"/>
    <w:rsid w:val="0059599E"/>
    <w:rsid w:val="005A2054"/>
    <w:rsid w:val="005A614B"/>
    <w:rsid w:val="005B10C3"/>
    <w:rsid w:val="005C0FF3"/>
    <w:rsid w:val="005C48BD"/>
    <w:rsid w:val="005C59DF"/>
    <w:rsid w:val="005C6220"/>
    <w:rsid w:val="005C7321"/>
    <w:rsid w:val="005C753C"/>
    <w:rsid w:val="005C7544"/>
    <w:rsid w:val="005C7FCA"/>
    <w:rsid w:val="005D05C9"/>
    <w:rsid w:val="005D0D07"/>
    <w:rsid w:val="005D3043"/>
    <w:rsid w:val="005D5E08"/>
    <w:rsid w:val="005D74FA"/>
    <w:rsid w:val="005E1745"/>
    <w:rsid w:val="005E5E8F"/>
    <w:rsid w:val="005E786A"/>
    <w:rsid w:val="005F49AC"/>
    <w:rsid w:val="005F5B0F"/>
    <w:rsid w:val="005F78BE"/>
    <w:rsid w:val="006128DC"/>
    <w:rsid w:val="0061376C"/>
    <w:rsid w:val="00613EC9"/>
    <w:rsid w:val="00632300"/>
    <w:rsid w:val="00632600"/>
    <w:rsid w:val="00634D36"/>
    <w:rsid w:val="00646BDE"/>
    <w:rsid w:val="00651477"/>
    <w:rsid w:val="00651C56"/>
    <w:rsid w:val="00655045"/>
    <w:rsid w:val="00655BA1"/>
    <w:rsid w:val="00657096"/>
    <w:rsid w:val="00657A23"/>
    <w:rsid w:val="00662C42"/>
    <w:rsid w:val="00680CA3"/>
    <w:rsid w:val="00680CE3"/>
    <w:rsid w:val="00681464"/>
    <w:rsid w:val="00684FC5"/>
    <w:rsid w:val="00685527"/>
    <w:rsid w:val="00696925"/>
    <w:rsid w:val="006B38E0"/>
    <w:rsid w:val="006B79E4"/>
    <w:rsid w:val="006C6F34"/>
    <w:rsid w:val="006D2288"/>
    <w:rsid w:val="006E0DA4"/>
    <w:rsid w:val="006E1ED4"/>
    <w:rsid w:val="006E1EF1"/>
    <w:rsid w:val="006E2676"/>
    <w:rsid w:val="006E3371"/>
    <w:rsid w:val="006E400B"/>
    <w:rsid w:val="006F3A53"/>
    <w:rsid w:val="006F4B5D"/>
    <w:rsid w:val="006F7FD4"/>
    <w:rsid w:val="00702B2C"/>
    <w:rsid w:val="0070664F"/>
    <w:rsid w:val="007106AF"/>
    <w:rsid w:val="0071162E"/>
    <w:rsid w:val="00713BA3"/>
    <w:rsid w:val="00715B04"/>
    <w:rsid w:val="00715FE6"/>
    <w:rsid w:val="00722167"/>
    <w:rsid w:val="007227D0"/>
    <w:rsid w:val="0072376A"/>
    <w:rsid w:val="00723E8B"/>
    <w:rsid w:val="0072660A"/>
    <w:rsid w:val="007332D9"/>
    <w:rsid w:val="00740C27"/>
    <w:rsid w:val="007432C5"/>
    <w:rsid w:val="0074505C"/>
    <w:rsid w:val="007468CC"/>
    <w:rsid w:val="0075157B"/>
    <w:rsid w:val="00751AD9"/>
    <w:rsid w:val="007539D7"/>
    <w:rsid w:val="00753CFC"/>
    <w:rsid w:val="00754B8F"/>
    <w:rsid w:val="00760A83"/>
    <w:rsid w:val="007614CA"/>
    <w:rsid w:val="00761EC7"/>
    <w:rsid w:val="00762495"/>
    <w:rsid w:val="007666AC"/>
    <w:rsid w:val="007755C7"/>
    <w:rsid w:val="007800C1"/>
    <w:rsid w:val="00783E59"/>
    <w:rsid w:val="007851FF"/>
    <w:rsid w:val="0078564C"/>
    <w:rsid w:val="00791A3B"/>
    <w:rsid w:val="00792AE8"/>
    <w:rsid w:val="0079398C"/>
    <w:rsid w:val="00794B6D"/>
    <w:rsid w:val="00796C2D"/>
    <w:rsid w:val="007A14EE"/>
    <w:rsid w:val="007A7D91"/>
    <w:rsid w:val="007B079A"/>
    <w:rsid w:val="007B2052"/>
    <w:rsid w:val="007B4374"/>
    <w:rsid w:val="007B4833"/>
    <w:rsid w:val="007C2E2B"/>
    <w:rsid w:val="007C348A"/>
    <w:rsid w:val="007C5D07"/>
    <w:rsid w:val="007C79AA"/>
    <w:rsid w:val="007D237C"/>
    <w:rsid w:val="007D5E5B"/>
    <w:rsid w:val="007E2373"/>
    <w:rsid w:val="007E35D1"/>
    <w:rsid w:val="007E3F04"/>
    <w:rsid w:val="007E6E4E"/>
    <w:rsid w:val="007F3541"/>
    <w:rsid w:val="007F3B21"/>
    <w:rsid w:val="007F3EC8"/>
    <w:rsid w:val="007F7C7F"/>
    <w:rsid w:val="0080130D"/>
    <w:rsid w:val="00801942"/>
    <w:rsid w:val="00801F7C"/>
    <w:rsid w:val="00806DAE"/>
    <w:rsid w:val="008075E6"/>
    <w:rsid w:val="00813BA2"/>
    <w:rsid w:val="00815017"/>
    <w:rsid w:val="00815D88"/>
    <w:rsid w:val="00820C37"/>
    <w:rsid w:val="00821BC9"/>
    <w:rsid w:val="00823FEA"/>
    <w:rsid w:val="00824B6F"/>
    <w:rsid w:val="00826CBB"/>
    <w:rsid w:val="00830EB8"/>
    <w:rsid w:val="00835C45"/>
    <w:rsid w:val="00836ECE"/>
    <w:rsid w:val="00851985"/>
    <w:rsid w:val="00856EFD"/>
    <w:rsid w:val="008579F7"/>
    <w:rsid w:val="0086172A"/>
    <w:rsid w:val="008707D2"/>
    <w:rsid w:val="0087188C"/>
    <w:rsid w:val="0087468C"/>
    <w:rsid w:val="00877FAB"/>
    <w:rsid w:val="00885E9C"/>
    <w:rsid w:val="00891891"/>
    <w:rsid w:val="0089256D"/>
    <w:rsid w:val="00894124"/>
    <w:rsid w:val="00894231"/>
    <w:rsid w:val="00895DC0"/>
    <w:rsid w:val="00895E4D"/>
    <w:rsid w:val="00895F82"/>
    <w:rsid w:val="00896FE3"/>
    <w:rsid w:val="008973FA"/>
    <w:rsid w:val="008A1BE6"/>
    <w:rsid w:val="008A3E82"/>
    <w:rsid w:val="008A62A7"/>
    <w:rsid w:val="008A6B3B"/>
    <w:rsid w:val="008B46DA"/>
    <w:rsid w:val="008C2F36"/>
    <w:rsid w:val="008C778A"/>
    <w:rsid w:val="008C7E52"/>
    <w:rsid w:val="008C7FD7"/>
    <w:rsid w:val="008D1320"/>
    <w:rsid w:val="008D1D23"/>
    <w:rsid w:val="008D31BE"/>
    <w:rsid w:val="008E35D8"/>
    <w:rsid w:val="008E39AE"/>
    <w:rsid w:val="008E3C16"/>
    <w:rsid w:val="008E5118"/>
    <w:rsid w:val="008E6E61"/>
    <w:rsid w:val="008E7DF9"/>
    <w:rsid w:val="008F1314"/>
    <w:rsid w:val="008F1AF6"/>
    <w:rsid w:val="008F451B"/>
    <w:rsid w:val="008F75F2"/>
    <w:rsid w:val="00912EAE"/>
    <w:rsid w:val="00916D07"/>
    <w:rsid w:val="00927013"/>
    <w:rsid w:val="00927F40"/>
    <w:rsid w:val="00936D59"/>
    <w:rsid w:val="00940266"/>
    <w:rsid w:val="00942CC1"/>
    <w:rsid w:val="009435C7"/>
    <w:rsid w:val="00944202"/>
    <w:rsid w:val="00944969"/>
    <w:rsid w:val="009461B9"/>
    <w:rsid w:val="0094745F"/>
    <w:rsid w:val="009513E1"/>
    <w:rsid w:val="009565DE"/>
    <w:rsid w:val="00956EA9"/>
    <w:rsid w:val="0095711B"/>
    <w:rsid w:val="00957120"/>
    <w:rsid w:val="009614DF"/>
    <w:rsid w:val="009617A9"/>
    <w:rsid w:val="00961AAA"/>
    <w:rsid w:val="00963A54"/>
    <w:rsid w:val="009648FF"/>
    <w:rsid w:val="009731B3"/>
    <w:rsid w:val="0097758C"/>
    <w:rsid w:val="00983FE0"/>
    <w:rsid w:val="00984E87"/>
    <w:rsid w:val="0098527F"/>
    <w:rsid w:val="00985F5F"/>
    <w:rsid w:val="009879BF"/>
    <w:rsid w:val="00993CF5"/>
    <w:rsid w:val="00996AF3"/>
    <w:rsid w:val="009A2192"/>
    <w:rsid w:val="009A304F"/>
    <w:rsid w:val="009A41A8"/>
    <w:rsid w:val="009A4BAD"/>
    <w:rsid w:val="009A4CE9"/>
    <w:rsid w:val="009A4DD8"/>
    <w:rsid w:val="009A5031"/>
    <w:rsid w:val="009C3407"/>
    <w:rsid w:val="009C46E9"/>
    <w:rsid w:val="009C6764"/>
    <w:rsid w:val="009C6BA6"/>
    <w:rsid w:val="009D05C9"/>
    <w:rsid w:val="009D6DA9"/>
    <w:rsid w:val="009E46C6"/>
    <w:rsid w:val="009E5B58"/>
    <w:rsid w:val="009E7F40"/>
    <w:rsid w:val="009F4337"/>
    <w:rsid w:val="00A005C9"/>
    <w:rsid w:val="00A01BCF"/>
    <w:rsid w:val="00A07B32"/>
    <w:rsid w:val="00A13BF8"/>
    <w:rsid w:val="00A14057"/>
    <w:rsid w:val="00A14862"/>
    <w:rsid w:val="00A15253"/>
    <w:rsid w:val="00A259F1"/>
    <w:rsid w:val="00A306B7"/>
    <w:rsid w:val="00A322F4"/>
    <w:rsid w:val="00A32B66"/>
    <w:rsid w:val="00A35E6A"/>
    <w:rsid w:val="00A35FA9"/>
    <w:rsid w:val="00A37FD9"/>
    <w:rsid w:val="00A40CAD"/>
    <w:rsid w:val="00A435CC"/>
    <w:rsid w:val="00A46D65"/>
    <w:rsid w:val="00A47694"/>
    <w:rsid w:val="00A53A3D"/>
    <w:rsid w:val="00A54812"/>
    <w:rsid w:val="00A66014"/>
    <w:rsid w:val="00A670B5"/>
    <w:rsid w:val="00A6737E"/>
    <w:rsid w:val="00A705BA"/>
    <w:rsid w:val="00A73B78"/>
    <w:rsid w:val="00A73DDD"/>
    <w:rsid w:val="00A76F19"/>
    <w:rsid w:val="00A7798B"/>
    <w:rsid w:val="00A80480"/>
    <w:rsid w:val="00A82465"/>
    <w:rsid w:val="00A8363A"/>
    <w:rsid w:val="00A847EF"/>
    <w:rsid w:val="00A8520B"/>
    <w:rsid w:val="00A957C9"/>
    <w:rsid w:val="00A97687"/>
    <w:rsid w:val="00AA39B1"/>
    <w:rsid w:val="00AA6E0A"/>
    <w:rsid w:val="00AB4DD7"/>
    <w:rsid w:val="00AB6E82"/>
    <w:rsid w:val="00AB72B4"/>
    <w:rsid w:val="00AC4E89"/>
    <w:rsid w:val="00AC69A3"/>
    <w:rsid w:val="00AC7F02"/>
    <w:rsid w:val="00AE086C"/>
    <w:rsid w:val="00AF2021"/>
    <w:rsid w:val="00AF4AE0"/>
    <w:rsid w:val="00AF5026"/>
    <w:rsid w:val="00AF5842"/>
    <w:rsid w:val="00B00685"/>
    <w:rsid w:val="00B058F6"/>
    <w:rsid w:val="00B07E3D"/>
    <w:rsid w:val="00B112EE"/>
    <w:rsid w:val="00B11307"/>
    <w:rsid w:val="00B14FA9"/>
    <w:rsid w:val="00B25233"/>
    <w:rsid w:val="00B27384"/>
    <w:rsid w:val="00B342F3"/>
    <w:rsid w:val="00B3533A"/>
    <w:rsid w:val="00B35F02"/>
    <w:rsid w:val="00B4011D"/>
    <w:rsid w:val="00B4224F"/>
    <w:rsid w:val="00B42A3E"/>
    <w:rsid w:val="00B5604D"/>
    <w:rsid w:val="00B56937"/>
    <w:rsid w:val="00B57885"/>
    <w:rsid w:val="00B6241A"/>
    <w:rsid w:val="00B65A11"/>
    <w:rsid w:val="00B66CFA"/>
    <w:rsid w:val="00B66D18"/>
    <w:rsid w:val="00B71337"/>
    <w:rsid w:val="00B716F1"/>
    <w:rsid w:val="00B73B09"/>
    <w:rsid w:val="00B817FD"/>
    <w:rsid w:val="00B92CD8"/>
    <w:rsid w:val="00B93668"/>
    <w:rsid w:val="00B94324"/>
    <w:rsid w:val="00B94853"/>
    <w:rsid w:val="00B96761"/>
    <w:rsid w:val="00B97A43"/>
    <w:rsid w:val="00BA33C3"/>
    <w:rsid w:val="00BB1091"/>
    <w:rsid w:val="00BB2143"/>
    <w:rsid w:val="00BB356C"/>
    <w:rsid w:val="00BB42BD"/>
    <w:rsid w:val="00BB4F59"/>
    <w:rsid w:val="00BC0851"/>
    <w:rsid w:val="00BC0E61"/>
    <w:rsid w:val="00BC3B4B"/>
    <w:rsid w:val="00BC585A"/>
    <w:rsid w:val="00BC7CB6"/>
    <w:rsid w:val="00BD35AC"/>
    <w:rsid w:val="00BD566A"/>
    <w:rsid w:val="00BD66F1"/>
    <w:rsid w:val="00BD73B4"/>
    <w:rsid w:val="00BE1B82"/>
    <w:rsid w:val="00BE31CE"/>
    <w:rsid w:val="00BE4B20"/>
    <w:rsid w:val="00BF533C"/>
    <w:rsid w:val="00BF5A4D"/>
    <w:rsid w:val="00C00E6E"/>
    <w:rsid w:val="00C02ADD"/>
    <w:rsid w:val="00C04B83"/>
    <w:rsid w:val="00C06493"/>
    <w:rsid w:val="00C10F21"/>
    <w:rsid w:val="00C12F4B"/>
    <w:rsid w:val="00C22E25"/>
    <w:rsid w:val="00C23C21"/>
    <w:rsid w:val="00C25B96"/>
    <w:rsid w:val="00C305A2"/>
    <w:rsid w:val="00C31BBF"/>
    <w:rsid w:val="00C328B8"/>
    <w:rsid w:val="00C33890"/>
    <w:rsid w:val="00C33BDC"/>
    <w:rsid w:val="00C353CD"/>
    <w:rsid w:val="00C35437"/>
    <w:rsid w:val="00C4223E"/>
    <w:rsid w:val="00C45651"/>
    <w:rsid w:val="00C466A7"/>
    <w:rsid w:val="00C50366"/>
    <w:rsid w:val="00C53391"/>
    <w:rsid w:val="00C53E49"/>
    <w:rsid w:val="00C55705"/>
    <w:rsid w:val="00C57D38"/>
    <w:rsid w:val="00C638AC"/>
    <w:rsid w:val="00C67B6D"/>
    <w:rsid w:val="00C74542"/>
    <w:rsid w:val="00C80AA0"/>
    <w:rsid w:val="00C84EA7"/>
    <w:rsid w:val="00C91876"/>
    <w:rsid w:val="00C91FBC"/>
    <w:rsid w:val="00C9399E"/>
    <w:rsid w:val="00C94498"/>
    <w:rsid w:val="00CA1C8B"/>
    <w:rsid w:val="00CA20B7"/>
    <w:rsid w:val="00CA4480"/>
    <w:rsid w:val="00CA6103"/>
    <w:rsid w:val="00CB22D8"/>
    <w:rsid w:val="00CB4EAC"/>
    <w:rsid w:val="00CB7088"/>
    <w:rsid w:val="00CB7D91"/>
    <w:rsid w:val="00CC3960"/>
    <w:rsid w:val="00CD1C35"/>
    <w:rsid w:val="00CD767A"/>
    <w:rsid w:val="00CE062E"/>
    <w:rsid w:val="00CE1559"/>
    <w:rsid w:val="00CE2E0E"/>
    <w:rsid w:val="00CE3D68"/>
    <w:rsid w:val="00CE59DA"/>
    <w:rsid w:val="00CE6903"/>
    <w:rsid w:val="00CE718F"/>
    <w:rsid w:val="00CF459B"/>
    <w:rsid w:val="00CF6315"/>
    <w:rsid w:val="00CF70D4"/>
    <w:rsid w:val="00CF7242"/>
    <w:rsid w:val="00D034F2"/>
    <w:rsid w:val="00D055F8"/>
    <w:rsid w:val="00D07CC6"/>
    <w:rsid w:val="00D116E0"/>
    <w:rsid w:val="00D11DB1"/>
    <w:rsid w:val="00D11E03"/>
    <w:rsid w:val="00D1520E"/>
    <w:rsid w:val="00D16FBF"/>
    <w:rsid w:val="00D2034B"/>
    <w:rsid w:val="00D21110"/>
    <w:rsid w:val="00D22CDC"/>
    <w:rsid w:val="00D36EB9"/>
    <w:rsid w:val="00D43EB1"/>
    <w:rsid w:val="00D43EBD"/>
    <w:rsid w:val="00D448F5"/>
    <w:rsid w:val="00D51133"/>
    <w:rsid w:val="00D537E9"/>
    <w:rsid w:val="00D552AB"/>
    <w:rsid w:val="00D6074E"/>
    <w:rsid w:val="00D624B0"/>
    <w:rsid w:val="00D640BB"/>
    <w:rsid w:val="00D64159"/>
    <w:rsid w:val="00D67153"/>
    <w:rsid w:val="00D70A22"/>
    <w:rsid w:val="00D7435D"/>
    <w:rsid w:val="00D81C57"/>
    <w:rsid w:val="00D81FE5"/>
    <w:rsid w:val="00D82626"/>
    <w:rsid w:val="00D82E46"/>
    <w:rsid w:val="00D87252"/>
    <w:rsid w:val="00D93DF8"/>
    <w:rsid w:val="00D941C2"/>
    <w:rsid w:val="00D96280"/>
    <w:rsid w:val="00D96F3A"/>
    <w:rsid w:val="00DA1412"/>
    <w:rsid w:val="00DA1D8E"/>
    <w:rsid w:val="00DA1F16"/>
    <w:rsid w:val="00DA5F48"/>
    <w:rsid w:val="00DA7796"/>
    <w:rsid w:val="00DA782D"/>
    <w:rsid w:val="00DA7907"/>
    <w:rsid w:val="00DB326F"/>
    <w:rsid w:val="00DB382E"/>
    <w:rsid w:val="00DB4B03"/>
    <w:rsid w:val="00DB6160"/>
    <w:rsid w:val="00DB72C9"/>
    <w:rsid w:val="00DC089C"/>
    <w:rsid w:val="00DC13DD"/>
    <w:rsid w:val="00DC6213"/>
    <w:rsid w:val="00DC6D71"/>
    <w:rsid w:val="00DC7D42"/>
    <w:rsid w:val="00DD5830"/>
    <w:rsid w:val="00DE4FB1"/>
    <w:rsid w:val="00DE5AB7"/>
    <w:rsid w:val="00DE71A2"/>
    <w:rsid w:val="00DF5ACC"/>
    <w:rsid w:val="00E008C2"/>
    <w:rsid w:val="00E03034"/>
    <w:rsid w:val="00E0521F"/>
    <w:rsid w:val="00E0533D"/>
    <w:rsid w:val="00E2091F"/>
    <w:rsid w:val="00E2165E"/>
    <w:rsid w:val="00E24C7E"/>
    <w:rsid w:val="00E26851"/>
    <w:rsid w:val="00E272C1"/>
    <w:rsid w:val="00E32D10"/>
    <w:rsid w:val="00E355F3"/>
    <w:rsid w:val="00E4526C"/>
    <w:rsid w:val="00E502E4"/>
    <w:rsid w:val="00E50516"/>
    <w:rsid w:val="00E50E83"/>
    <w:rsid w:val="00E52390"/>
    <w:rsid w:val="00E54269"/>
    <w:rsid w:val="00E5720E"/>
    <w:rsid w:val="00E57A80"/>
    <w:rsid w:val="00E62E65"/>
    <w:rsid w:val="00E639B3"/>
    <w:rsid w:val="00E642B3"/>
    <w:rsid w:val="00E64BB4"/>
    <w:rsid w:val="00E6578D"/>
    <w:rsid w:val="00E71FCF"/>
    <w:rsid w:val="00E72159"/>
    <w:rsid w:val="00E73881"/>
    <w:rsid w:val="00E7430C"/>
    <w:rsid w:val="00E77CF6"/>
    <w:rsid w:val="00E94190"/>
    <w:rsid w:val="00E96AC0"/>
    <w:rsid w:val="00E97AE3"/>
    <w:rsid w:val="00EA27B7"/>
    <w:rsid w:val="00EA27CB"/>
    <w:rsid w:val="00EA7B2A"/>
    <w:rsid w:val="00EB003E"/>
    <w:rsid w:val="00EB0480"/>
    <w:rsid w:val="00EB586D"/>
    <w:rsid w:val="00EB7251"/>
    <w:rsid w:val="00EC02DA"/>
    <w:rsid w:val="00EC0488"/>
    <w:rsid w:val="00EC0579"/>
    <w:rsid w:val="00EC0943"/>
    <w:rsid w:val="00EC2118"/>
    <w:rsid w:val="00ED5514"/>
    <w:rsid w:val="00EE61BE"/>
    <w:rsid w:val="00EE6F9A"/>
    <w:rsid w:val="00EF1DDC"/>
    <w:rsid w:val="00EF379C"/>
    <w:rsid w:val="00EF3F5D"/>
    <w:rsid w:val="00EF7FB2"/>
    <w:rsid w:val="00F0387A"/>
    <w:rsid w:val="00F03B99"/>
    <w:rsid w:val="00F101B5"/>
    <w:rsid w:val="00F11A9C"/>
    <w:rsid w:val="00F11BC5"/>
    <w:rsid w:val="00F11E7E"/>
    <w:rsid w:val="00F148DB"/>
    <w:rsid w:val="00F15BC0"/>
    <w:rsid w:val="00F22202"/>
    <w:rsid w:val="00F2226F"/>
    <w:rsid w:val="00F24B24"/>
    <w:rsid w:val="00F24F7C"/>
    <w:rsid w:val="00F262D8"/>
    <w:rsid w:val="00F3067E"/>
    <w:rsid w:val="00F3133E"/>
    <w:rsid w:val="00F31B5A"/>
    <w:rsid w:val="00F362C3"/>
    <w:rsid w:val="00F475AA"/>
    <w:rsid w:val="00F51B35"/>
    <w:rsid w:val="00F52069"/>
    <w:rsid w:val="00F54200"/>
    <w:rsid w:val="00F547E4"/>
    <w:rsid w:val="00F56C71"/>
    <w:rsid w:val="00F647AF"/>
    <w:rsid w:val="00F73887"/>
    <w:rsid w:val="00F755F2"/>
    <w:rsid w:val="00F777BB"/>
    <w:rsid w:val="00F777E7"/>
    <w:rsid w:val="00F83AA1"/>
    <w:rsid w:val="00F85017"/>
    <w:rsid w:val="00F90790"/>
    <w:rsid w:val="00F9222B"/>
    <w:rsid w:val="00F96182"/>
    <w:rsid w:val="00FA12CF"/>
    <w:rsid w:val="00FA5E68"/>
    <w:rsid w:val="00FA7AB6"/>
    <w:rsid w:val="00FB3E46"/>
    <w:rsid w:val="00FB5C17"/>
    <w:rsid w:val="00FB6E20"/>
    <w:rsid w:val="00FC102E"/>
    <w:rsid w:val="00FD0475"/>
    <w:rsid w:val="00FD705C"/>
    <w:rsid w:val="00FE0AA2"/>
    <w:rsid w:val="00FE13CB"/>
    <w:rsid w:val="00FE3A72"/>
    <w:rsid w:val="00FE48C0"/>
    <w:rsid w:val="00FE64C3"/>
    <w:rsid w:val="00FE6F44"/>
    <w:rsid w:val="00FF19C1"/>
    <w:rsid w:val="00FF2A92"/>
    <w:rsid w:val="00FF6246"/>
    <w:rsid w:val="00FF62FA"/>
    <w:rsid w:val="00FF7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6A73268A-D1F0-4C9E-8472-4A9E59CD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969"/>
    <w:pPr>
      <w:spacing w:after="120" w:line="264" w:lineRule="auto"/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B07E3D"/>
    <w:pPr>
      <w:keepLines/>
      <w:pageBreakBefore/>
      <w:numPr>
        <w:numId w:val="4"/>
      </w:numPr>
      <w:outlineLvl w:val="0"/>
    </w:pPr>
    <w:rPr>
      <w:rFonts w:hAnsi="Arial Bold"/>
      <w:b/>
      <w:caps/>
      <w:kern w:val="28"/>
      <w:sz w:val="24"/>
    </w:rPr>
  </w:style>
  <w:style w:type="paragraph" w:styleId="Heading2">
    <w:name w:val="heading 2"/>
    <w:basedOn w:val="Heading1"/>
    <w:next w:val="Normal"/>
    <w:qFormat/>
    <w:rsid w:val="00B07E3D"/>
    <w:pPr>
      <w:keepNext/>
      <w:pageBreakBefore w:val="0"/>
      <w:numPr>
        <w:ilvl w:val="1"/>
      </w:numPr>
      <w:spacing w:before="480"/>
      <w:outlineLvl w:val="1"/>
    </w:pPr>
    <w:rPr>
      <w:rFonts w:hAnsi="Tahoma"/>
      <w:caps w:val="0"/>
      <w:sz w:val="22"/>
    </w:rPr>
  </w:style>
  <w:style w:type="paragraph" w:styleId="Heading3">
    <w:name w:val="heading 3"/>
    <w:basedOn w:val="Heading2"/>
    <w:next w:val="Normal"/>
    <w:qFormat/>
    <w:rsid w:val="00B07E3D"/>
    <w:pPr>
      <w:numPr>
        <w:ilvl w:val="2"/>
      </w:numPr>
      <w:outlineLvl w:val="2"/>
    </w:pPr>
    <w:rPr>
      <w:kern w:val="0"/>
    </w:rPr>
  </w:style>
  <w:style w:type="paragraph" w:styleId="Heading4">
    <w:name w:val="heading 4"/>
    <w:basedOn w:val="Heading3"/>
    <w:next w:val="Normal"/>
    <w:qFormat/>
    <w:rsid w:val="00EC0488"/>
    <w:pPr>
      <w:numPr>
        <w:ilvl w:val="3"/>
      </w:numPr>
      <w:spacing w:before="360"/>
      <w:outlineLvl w:val="3"/>
    </w:pPr>
  </w:style>
  <w:style w:type="paragraph" w:styleId="Heading5">
    <w:name w:val="heading 5"/>
    <w:basedOn w:val="Heading4"/>
    <w:next w:val="Normal"/>
    <w:qFormat/>
    <w:rsid w:val="00EC048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qFormat/>
    <w:rsid w:val="00EC0488"/>
    <w:pPr>
      <w:numPr>
        <w:ilvl w:val="5"/>
      </w:numPr>
      <w:spacing w:before="240"/>
      <w:outlineLvl w:val="5"/>
    </w:pPr>
  </w:style>
  <w:style w:type="paragraph" w:styleId="Heading7">
    <w:name w:val="heading 7"/>
    <w:basedOn w:val="Heading6"/>
    <w:next w:val="Normal"/>
    <w:qFormat/>
    <w:rsid w:val="00EC0488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EC0488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rsid w:val="00EC0488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3825E4"/>
    <w:pPr>
      <w:tabs>
        <w:tab w:val="right" w:pos="9628"/>
      </w:tabs>
      <w:spacing w:before="120"/>
      <w:ind w:left="227" w:right="397" w:hanging="227"/>
      <w:jc w:val="left"/>
    </w:pPr>
    <w:rPr>
      <w:rFonts w:hAnsi="Arial Bold"/>
      <w:b/>
      <w:caps/>
      <w:noProof/>
      <w:sz w:val="20"/>
      <w:szCs w:val="28"/>
    </w:rPr>
  </w:style>
  <w:style w:type="paragraph" w:styleId="Caption">
    <w:name w:val="caption"/>
    <w:basedOn w:val="Normal"/>
    <w:next w:val="Normal"/>
    <w:qFormat/>
    <w:rsid w:val="00F3133E"/>
    <w:pPr>
      <w:spacing w:before="120"/>
      <w:jc w:val="center"/>
    </w:pPr>
    <w:rPr>
      <w:b/>
    </w:rPr>
  </w:style>
  <w:style w:type="paragraph" w:styleId="TOC2">
    <w:name w:val="toc 2"/>
    <w:basedOn w:val="Normal"/>
    <w:next w:val="Normal"/>
    <w:uiPriority w:val="39"/>
    <w:rsid w:val="003825E4"/>
    <w:pPr>
      <w:tabs>
        <w:tab w:val="right" w:pos="9628"/>
      </w:tabs>
      <w:spacing w:after="0"/>
      <w:ind w:left="561" w:right="397" w:hanging="340"/>
      <w:jc w:val="left"/>
    </w:pPr>
    <w:rPr>
      <w:noProof/>
      <w:sz w:val="20"/>
      <w:szCs w:val="24"/>
    </w:rPr>
  </w:style>
  <w:style w:type="paragraph" w:styleId="TOC3">
    <w:name w:val="toc 3"/>
    <w:basedOn w:val="Normal"/>
    <w:next w:val="Normal"/>
    <w:uiPriority w:val="39"/>
    <w:rsid w:val="003825E4"/>
    <w:pPr>
      <w:tabs>
        <w:tab w:val="right" w:pos="9628"/>
      </w:tabs>
      <w:spacing w:after="0"/>
      <w:ind w:left="952" w:right="397" w:hanging="510"/>
      <w:jc w:val="left"/>
    </w:pPr>
    <w:rPr>
      <w:noProof/>
      <w:sz w:val="20"/>
      <w:szCs w:val="24"/>
    </w:rPr>
  </w:style>
  <w:style w:type="paragraph" w:styleId="TOC4">
    <w:name w:val="toc 4"/>
    <w:basedOn w:val="Normal"/>
    <w:next w:val="Normal"/>
    <w:uiPriority w:val="39"/>
    <w:rsid w:val="003825E4"/>
    <w:pPr>
      <w:tabs>
        <w:tab w:val="right" w:pos="9628"/>
      </w:tabs>
      <w:spacing w:after="0"/>
      <w:ind w:left="1338" w:hanging="680"/>
      <w:jc w:val="left"/>
    </w:pPr>
    <w:rPr>
      <w:noProof/>
      <w:sz w:val="20"/>
      <w:szCs w:val="24"/>
    </w:rPr>
  </w:style>
  <w:style w:type="paragraph" w:styleId="TOC5">
    <w:name w:val="toc 5"/>
    <w:basedOn w:val="Normal"/>
    <w:next w:val="Normal"/>
    <w:uiPriority w:val="39"/>
    <w:rsid w:val="003825E4"/>
    <w:pPr>
      <w:tabs>
        <w:tab w:val="right" w:pos="9628"/>
      </w:tabs>
      <w:spacing w:after="0"/>
      <w:ind w:left="1730" w:hanging="851"/>
      <w:jc w:val="left"/>
    </w:pPr>
    <w:rPr>
      <w:noProof/>
      <w:sz w:val="20"/>
      <w:szCs w:val="24"/>
    </w:rPr>
  </w:style>
  <w:style w:type="paragraph" w:styleId="TOC6">
    <w:name w:val="toc 6"/>
    <w:basedOn w:val="Normal"/>
    <w:next w:val="Normal"/>
    <w:uiPriority w:val="39"/>
    <w:rsid w:val="003825E4"/>
    <w:pPr>
      <w:tabs>
        <w:tab w:val="right" w:pos="9628"/>
      </w:tabs>
      <w:spacing w:after="0"/>
      <w:ind w:left="1900" w:hanging="1021"/>
      <w:jc w:val="left"/>
    </w:pPr>
    <w:rPr>
      <w:noProof/>
      <w:sz w:val="20"/>
      <w:szCs w:val="22"/>
    </w:rPr>
  </w:style>
  <w:style w:type="paragraph" w:styleId="TOC7">
    <w:name w:val="toc 7"/>
    <w:basedOn w:val="Normal"/>
    <w:next w:val="Normal"/>
    <w:uiPriority w:val="39"/>
    <w:rsid w:val="003825E4"/>
    <w:pPr>
      <w:tabs>
        <w:tab w:val="right" w:pos="9628"/>
      </w:tabs>
      <w:spacing w:after="0"/>
      <w:ind w:left="2070" w:hanging="1191"/>
      <w:jc w:val="left"/>
    </w:pPr>
    <w:rPr>
      <w:noProof/>
      <w:sz w:val="20"/>
      <w:szCs w:val="22"/>
    </w:rPr>
  </w:style>
  <w:style w:type="paragraph" w:styleId="TOC8">
    <w:name w:val="toc 8"/>
    <w:basedOn w:val="Normal"/>
    <w:next w:val="Normal"/>
    <w:uiPriority w:val="39"/>
    <w:rsid w:val="003825E4"/>
    <w:pPr>
      <w:tabs>
        <w:tab w:val="right" w:pos="9628"/>
      </w:tabs>
      <w:spacing w:after="0"/>
      <w:ind w:left="2240" w:hanging="1361"/>
      <w:jc w:val="left"/>
    </w:pPr>
    <w:rPr>
      <w:noProof/>
      <w:sz w:val="20"/>
      <w:szCs w:val="22"/>
    </w:rPr>
  </w:style>
  <w:style w:type="paragraph" w:styleId="TOC9">
    <w:name w:val="toc 9"/>
    <w:basedOn w:val="Normal"/>
    <w:next w:val="Normal"/>
    <w:uiPriority w:val="39"/>
    <w:rsid w:val="003825E4"/>
    <w:pPr>
      <w:tabs>
        <w:tab w:val="right" w:pos="9628"/>
      </w:tabs>
      <w:spacing w:after="0"/>
      <w:ind w:left="2410" w:hanging="1531"/>
      <w:jc w:val="left"/>
    </w:pPr>
    <w:rPr>
      <w:noProof/>
      <w:sz w:val="20"/>
      <w:szCs w:val="22"/>
    </w:rPr>
  </w:style>
  <w:style w:type="character" w:styleId="Hyperlink">
    <w:name w:val="Hyperlink"/>
    <w:uiPriority w:val="99"/>
    <w:rsid w:val="00F3133E"/>
    <w:rPr>
      <w:color w:val="0000FF"/>
      <w:u w:val="single"/>
    </w:rPr>
  </w:style>
  <w:style w:type="paragraph" w:customStyle="1" w:styleId="TableHeading">
    <w:name w:val="Table Heading"/>
    <w:basedOn w:val="Normal"/>
    <w:rsid w:val="00F3133E"/>
    <w:pPr>
      <w:spacing w:before="60" w:after="60"/>
      <w:jc w:val="center"/>
    </w:pPr>
    <w:rPr>
      <w:b/>
      <w:bCs/>
      <w:sz w:val="20"/>
    </w:rPr>
  </w:style>
  <w:style w:type="paragraph" w:customStyle="1" w:styleId="TableText">
    <w:name w:val="Table Text"/>
    <w:basedOn w:val="Normal"/>
    <w:rsid w:val="00F3133E"/>
    <w:pPr>
      <w:spacing w:before="60" w:after="20"/>
      <w:jc w:val="left"/>
    </w:pPr>
    <w:rPr>
      <w:sz w:val="20"/>
    </w:rPr>
  </w:style>
  <w:style w:type="paragraph" w:customStyle="1" w:styleId="Figure">
    <w:name w:val="Figure"/>
    <w:basedOn w:val="Normal"/>
    <w:rsid w:val="00F3133E"/>
    <w:pPr>
      <w:keepNext/>
      <w:jc w:val="center"/>
    </w:pPr>
  </w:style>
  <w:style w:type="paragraph" w:customStyle="1" w:styleId="CaptionTable">
    <w:name w:val="Caption Table"/>
    <w:basedOn w:val="Caption"/>
    <w:rsid w:val="00F3133E"/>
    <w:pPr>
      <w:keepNext/>
      <w:spacing w:before="240"/>
    </w:pPr>
  </w:style>
  <w:style w:type="paragraph" w:customStyle="1" w:styleId="HeaderContents">
    <w:name w:val="Header Contents"/>
    <w:basedOn w:val="Normal"/>
    <w:rsid w:val="008F75F2"/>
    <w:pPr>
      <w:keepNext/>
      <w:pageBreakBefore/>
      <w:tabs>
        <w:tab w:val="center" w:pos="4320"/>
        <w:tab w:val="right" w:pos="8640"/>
      </w:tabs>
      <w:jc w:val="center"/>
    </w:pPr>
    <w:rPr>
      <w:rFonts w:hAnsi="Arial Bold"/>
      <w:b/>
      <w:caps/>
      <w:sz w:val="24"/>
    </w:rPr>
  </w:style>
  <w:style w:type="paragraph" w:styleId="TableofFigures">
    <w:name w:val="table of figures"/>
    <w:basedOn w:val="Normal"/>
    <w:next w:val="Normal"/>
    <w:uiPriority w:val="99"/>
    <w:rsid w:val="00F3133E"/>
    <w:pPr>
      <w:ind w:left="440" w:hanging="440"/>
      <w:jc w:val="left"/>
    </w:pPr>
    <w:rPr>
      <w:sz w:val="20"/>
      <w:szCs w:val="24"/>
    </w:rPr>
  </w:style>
  <w:style w:type="paragraph" w:customStyle="1" w:styleId="RefNumPar">
    <w:name w:val="RefNumPar"/>
    <w:basedOn w:val="Normal"/>
    <w:rsid w:val="00B07E3D"/>
    <w:pPr>
      <w:numPr>
        <w:numId w:val="2"/>
      </w:numPr>
    </w:pPr>
  </w:style>
  <w:style w:type="paragraph" w:customStyle="1" w:styleId="RefNumTable">
    <w:name w:val="RefNumTable"/>
    <w:basedOn w:val="Normal"/>
    <w:rsid w:val="00B07E3D"/>
    <w:pPr>
      <w:numPr>
        <w:numId w:val="3"/>
      </w:numPr>
      <w:spacing w:before="60" w:after="20"/>
      <w:jc w:val="left"/>
    </w:pPr>
    <w:rPr>
      <w:sz w:val="20"/>
    </w:rPr>
  </w:style>
  <w:style w:type="paragraph" w:customStyle="1" w:styleId="HeaderAbbreviations">
    <w:name w:val="Header Abbreviations"/>
    <w:basedOn w:val="Normal"/>
    <w:rsid w:val="00F3133E"/>
    <w:pPr>
      <w:keepNext/>
      <w:pageBreakBefore/>
      <w:tabs>
        <w:tab w:val="center" w:pos="4320"/>
        <w:tab w:val="right" w:pos="8640"/>
      </w:tabs>
      <w:spacing w:after="200"/>
      <w:jc w:val="center"/>
    </w:pPr>
    <w:rPr>
      <w:rFonts w:hAnsi="Arial Bold"/>
      <w:b/>
      <w:caps/>
      <w:sz w:val="24"/>
    </w:rPr>
  </w:style>
  <w:style w:type="paragraph" w:styleId="Header">
    <w:name w:val="header"/>
    <w:basedOn w:val="Normal"/>
    <w:rsid w:val="00F3133E"/>
    <w:pPr>
      <w:jc w:val="center"/>
    </w:pPr>
    <w:rPr>
      <w:sz w:val="18"/>
    </w:rPr>
  </w:style>
  <w:style w:type="character" w:styleId="FollowedHyperlink">
    <w:name w:val="FollowedHyperlink"/>
    <w:semiHidden/>
    <w:rsid w:val="00F3133E"/>
    <w:rPr>
      <w:color w:val="800080"/>
      <w:u w:val="single"/>
    </w:rPr>
  </w:style>
  <w:style w:type="paragraph" w:styleId="FootnoteText">
    <w:name w:val="footnote text"/>
    <w:basedOn w:val="Normal"/>
    <w:rsid w:val="00F3133E"/>
    <w:pPr>
      <w:spacing w:after="60"/>
    </w:pPr>
    <w:rPr>
      <w:sz w:val="18"/>
    </w:rPr>
  </w:style>
  <w:style w:type="character" w:styleId="FootnoteReference">
    <w:name w:val="footnote reference"/>
    <w:semiHidden/>
    <w:rsid w:val="00F3133E"/>
    <w:rPr>
      <w:rFonts w:ascii="Tahoma" w:hAnsi="Tahoma"/>
      <w:vertAlign w:val="superscript"/>
    </w:rPr>
  </w:style>
  <w:style w:type="paragraph" w:styleId="EndnoteText">
    <w:name w:val="endnote text"/>
    <w:basedOn w:val="Normal"/>
    <w:rsid w:val="00F3133E"/>
    <w:pPr>
      <w:spacing w:after="60"/>
    </w:pPr>
    <w:rPr>
      <w:sz w:val="18"/>
    </w:rPr>
  </w:style>
  <w:style w:type="character" w:styleId="EndnoteReference">
    <w:name w:val="endnote reference"/>
    <w:semiHidden/>
    <w:rsid w:val="00F3133E"/>
    <w:rPr>
      <w:rFonts w:ascii="Tahoma" w:hAnsi="Tahoma"/>
      <w:vertAlign w:val="superscript"/>
    </w:rPr>
  </w:style>
  <w:style w:type="paragraph" w:customStyle="1" w:styleId="HeaderConfig">
    <w:name w:val="Header Config"/>
    <w:basedOn w:val="Normal"/>
    <w:rsid w:val="0044632B"/>
    <w:pPr>
      <w:keepNext/>
      <w:spacing w:before="360"/>
      <w:jc w:val="center"/>
    </w:pPr>
    <w:rPr>
      <w:rFonts w:hAnsi="Arial Bold"/>
      <w:b/>
      <w:bCs/>
      <w:caps/>
      <w:sz w:val="24"/>
    </w:rPr>
  </w:style>
  <w:style w:type="paragraph" w:styleId="Footer">
    <w:name w:val="footer"/>
    <w:basedOn w:val="Normal"/>
    <w:rsid w:val="00F3133E"/>
    <w:pPr>
      <w:jc w:val="center"/>
    </w:pPr>
    <w:rPr>
      <w:sz w:val="18"/>
    </w:rPr>
  </w:style>
  <w:style w:type="paragraph" w:customStyle="1" w:styleId="Article">
    <w:name w:val="Article"/>
    <w:basedOn w:val="Normal"/>
    <w:next w:val="Normal"/>
    <w:rsid w:val="00B07E3D"/>
    <w:pPr>
      <w:keepNext/>
      <w:numPr>
        <w:numId w:val="1"/>
      </w:numPr>
      <w:spacing w:before="600"/>
    </w:pPr>
    <w:rPr>
      <w:rFonts w:hAnsi="Arial Bold"/>
      <w:b/>
      <w:caps/>
      <w:sz w:val="24"/>
    </w:rPr>
  </w:style>
  <w:style w:type="paragraph" w:customStyle="1" w:styleId="NormalIndent2">
    <w:name w:val="Normal Indent 2"/>
    <w:basedOn w:val="Normal"/>
    <w:rsid w:val="00F3133E"/>
    <w:pPr>
      <w:ind w:left="879"/>
    </w:pPr>
  </w:style>
  <w:style w:type="paragraph" w:styleId="NormalIndent">
    <w:name w:val="Normal Indent"/>
    <w:basedOn w:val="Normal"/>
    <w:rsid w:val="00F3133E"/>
    <w:pPr>
      <w:ind w:left="425"/>
    </w:pPr>
  </w:style>
  <w:style w:type="numbering" w:customStyle="1" w:styleId="ListStyleBullet">
    <w:name w:val="List Style Bullet"/>
    <w:rsid w:val="00B07E3D"/>
    <w:pPr>
      <w:numPr>
        <w:numId w:val="5"/>
      </w:numPr>
    </w:pPr>
  </w:style>
  <w:style w:type="numbering" w:customStyle="1" w:styleId="ListStyleNumbered">
    <w:name w:val="List Style Numbered"/>
    <w:basedOn w:val="NoList"/>
    <w:rsid w:val="00B07E3D"/>
    <w:pPr>
      <w:numPr>
        <w:numId w:val="6"/>
      </w:numPr>
    </w:pPr>
  </w:style>
  <w:style w:type="numbering" w:customStyle="1" w:styleId="TableListStyleBullet">
    <w:name w:val="Table List Style Bullet"/>
    <w:basedOn w:val="NoList"/>
    <w:rsid w:val="00B07E3D"/>
    <w:pPr>
      <w:numPr>
        <w:numId w:val="7"/>
      </w:numPr>
    </w:pPr>
  </w:style>
  <w:style w:type="numbering" w:customStyle="1" w:styleId="TableListStyleNumbered">
    <w:name w:val="Table List Style Numbered"/>
    <w:basedOn w:val="NoList"/>
    <w:rsid w:val="00B07E3D"/>
    <w:pPr>
      <w:numPr>
        <w:numId w:val="8"/>
      </w:numPr>
    </w:pPr>
  </w:style>
  <w:style w:type="paragraph" w:styleId="BalloonText">
    <w:name w:val="Balloon Text"/>
    <w:basedOn w:val="Normal"/>
    <w:link w:val="BalloonTextChar"/>
    <w:rsid w:val="00794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4B6D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rsid w:val="00051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">
    <w:name w:val="Appendix"/>
    <w:basedOn w:val="Article"/>
    <w:next w:val="Normal"/>
    <w:qFormat/>
    <w:rsid w:val="00B07E3D"/>
    <w:pPr>
      <w:pageBreakBefore/>
      <w:numPr>
        <w:numId w:val="17"/>
      </w:numPr>
      <w:spacing w:before="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MyCompany\trunk\MyCompany_Main\MyCompany_Ma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A42F3-00BF-4908-ADD9-6725C3E87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MyCompany_Main.dotm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or Area? Function Described? Document Type?</vt:lpstr>
    </vt:vector>
  </TitlesOfParts>
  <Manager>Approver Name?</Manager>
  <Company>MyCompany</Company>
  <LinksUpToDate>false</LinksUpToDate>
  <CharactersWithSpaces>0</CharactersWithSpaces>
  <SharedDoc>false</SharedDoc>
  <HLinks>
    <vt:vector size="156" baseType="variant">
      <vt:variant>
        <vt:i4>1769523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_Toc344845057</vt:lpwstr>
      </vt:variant>
      <vt:variant>
        <vt:i4>1769523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_Toc344845056</vt:lpwstr>
      </vt:variant>
      <vt:variant>
        <vt:i4>1769523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_Toc344845055</vt:lpwstr>
      </vt:variant>
      <vt:variant>
        <vt:i4>1769523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_Toc344845054</vt:lpwstr>
      </vt:variant>
      <vt:variant>
        <vt:i4>1769523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_Toc344845053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_Toc344845052</vt:lpwstr>
      </vt:variant>
      <vt:variant>
        <vt:i4>1769523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_Toc344845051</vt:lpwstr>
      </vt:variant>
      <vt:variant>
        <vt:i4>1769523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_Toc344845050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_Toc344845049</vt:lpwstr>
      </vt:variant>
      <vt:variant>
        <vt:i4>1703987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_Toc344845048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_Toc344845047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_Toc344845046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_Toc344845045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_Toc344845044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_Toc344845043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_Toc344845042</vt:lpwstr>
      </vt:variant>
      <vt:variant>
        <vt:i4>1703987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_Toc344845041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_Toc344845040</vt:lpwstr>
      </vt:variant>
      <vt:variant>
        <vt:i4>1900595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_Toc344845039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_Toc344845038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_Toc344845037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_Toc344845036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_Toc344845035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_Toc344845034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_Toc344845033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_Toc344845032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or Area? Function Described? Document Type?</dc:title>
  <dc:subject>Project XXX</dc:subject>
  <dc:creator>Preparer Name?</dc:creator>
  <cp:keywords>Project XXX, Scoping, 2013, Competency Area?, Draft</cp:keywords>
  <cp:lastModifiedBy>Johannes Odendaal</cp:lastModifiedBy>
  <cp:revision>11</cp:revision>
  <cp:lastPrinted>2013-05-09T19:58:00Z</cp:lastPrinted>
  <dcterms:created xsi:type="dcterms:W3CDTF">2013-08-30T03:40:00Z</dcterms:created>
  <dcterms:modified xsi:type="dcterms:W3CDTF">2014-04-12T12:32:00Z</dcterms:modified>
  <cp:category>Document Classification?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ocumentClassification">
    <vt:lpwstr>Document Classification?</vt:lpwstr>
  </property>
  <property fmtid="{D5CDD505-2E9C-101B-9397-08002B2CF9AE}" pid="3" name="DocSecurityClassification">
    <vt:lpwstr>Confidential?</vt:lpwstr>
  </property>
  <property fmtid="{D5CDD505-2E9C-101B-9397-08002B2CF9AE}" pid="4" name="DocNumber">
    <vt:lpwstr>0xxxxx</vt:lpwstr>
  </property>
  <property fmtid="{D5CDD505-2E9C-101B-9397-08002B2CF9AE}" pid="5" name="DocIssue">
    <vt:lpwstr>A</vt:lpwstr>
  </property>
  <property fmtid="{D5CDD505-2E9C-101B-9397-08002B2CF9AE}" pid="6" name="DocIssueDate">
    <vt:lpwstr>2013/07/01</vt:lpwstr>
  </property>
  <property fmtid="{D5CDD505-2E9C-101B-9397-08002B2CF9AE}" pid="7" name="DocTitleSystem">
    <vt:lpwstr>System or Area?</vt:lpwstr>
  </property>
  <property fmtid="{D5CDD505-2E9C-101B-9397-08002B2CF9AE}" pid="8" name="DocTitleFunction">
    <vt:lpwstr>Function Described?</vt:lpwstr>
  </property>
  <property fmtid="{D5CDD505-2E9C-101B-9397-08002B2CF9AE}" pid="9" name="DocTitleType">
    <vt:lpwstr>Document Type?</vt:lpwstr>
  </property>
  <property fmtid="{D5CDD505-2E9C-101B-9397-08002B2CF9AE}" pid="10" name="DocProject">
    <vt:lpwstr>Project XXX</vt:lpwstr>
  </property>
  <property fmtid="{D5CDD505-2E9C-101B-9397-08002B2CF9AE}" pid="11" name="DocProjectPhase">
    <vt:lpwstr>Scoping</vt:lpwstr>
  </property>
  <property fmtid="{D5CDD505-2E9C-101B-9397-08002B2CF9AE}" pid="12" name="DocYear">
    <vt:lpwstr>2013</vt:lpwstr>
  </property>
  <property fmtid="{D5CDD505-2E9C-101B-9397-08002B2CF9AE}" pid="13" name="DocTemplateVersion">
    <vt:lpwstr>Revision_A</vt:lpwstr>
  </property>
  <property fmtid="{D5CDD505-2E9C-101B-9397-08002B2CF9AE}" pid="14" name="DocCreatedVersion">
    <vt:lpwstr>Revision_A</vt:lpwstr>
  </property>
  <property fmtid="{D5CDD505-2E9C-101B-9397-08002B2CF9AE}" pid="15" name="DocTOCLevel">
    <vt:i4>9</vt:i4>
  </property>
  <property fmtid="{D5CDD505-2E9C-101B-9397-08002B2CF9AE}" pid="16" name="DocPreparerFunction">
    <vt:lpwstr>Preparer</vt:lpwstr>
  </property>
  <property fmtid="{D5CDD505-2E9C-101B-9397-08002B2CF9AE}" pid="17" name="DocPreparerName">
    <vt:lpwstr>Preparer Name?</vt:lpwstr>
  </property>
  <property fmtid="{D5CDD505-2E9C-101B-9397-08002B2CF9AE}" pid="18" name="DocPreparerDesignation">
    <vt:lpwstr>Preparer Designation?</vt:lpwstr>
  </property>
  <property fmtid="{D5CDD505-2E9C-101B-9397-08002B2CF9AE}" pid="19" name="DocReviewer1Function">
    <vt:lpwstr>Comments Reviewer</vt:lpwstr>
  </property>
  <property fmtid="{D5CDD505-2E9C-101B-9397-08002B2CF9AE}" pid="20" name="DocReviewer1Name">
    <vt:lpwstr>Reviewer1 Name?</vt:lpwstr>
  </property>
  <property fmtid="{D5CDD505-2E9C-101B-9397-08002B2CF9AE}" pid="21" name="DocReviewer1Designation">
    <vt:lpwstr>Reviewer1 Designation?</vt:lpwstr>
  </property>
  <property fmtid="{D5CDD505-2E9C-101B-9397-08002B2CF9AE}" pid="22" name="DocReviewer2Function">
    <vt:lpwstr>Comments Reviewer</vt:lpwstr>
  </property>
  <property fmtid="{D5CDD505-2E9C-101B-9397-08002B2CF9AE}" pid="23" name="DocReviewer2Name">
    <vt:lpwstr>Reviewer2 Name?</vt:lpwstr>
  </property>
  <property fmtid="{D5CDD505-2E9C-101B-9397-08002B2CF9AE}" pid="24" name="DocReviewer2Designation">
    <vt:lpwstr>Reviewer2 Designation?</vt:lpwstr>
  </property>
  <property fmtid="{D5CDD505-2E9C-101B-9397-08002B2CF9AE}" pid="25" name="DocReviewer3Function">
    <vt:lpwstr>Comments Reviewer</vt:lpwstr>
  </property>
  <property fmtid="{D5CDD505-2E9C-101B-9397-08002B2CF9AE}" pid="26" name="DocReviewer3Name">
    <vt:lpwstr>Reviewer3 Name?</vt:lpwstr>
  </property>
  <property fmtid="{D5CDD505-2E9C-101B-9397-08002B2CF9AE}" pid="27" name="DocReviewer3Designation">
    <vt:lpwstr>Reviewer3 Designation?</vt:lpwstr>
  </property>
  <property fmtid="{D5CDD505-2E9C-101B-9397-08002B2CF9AE}" pid="28" name="DocApproverFunction">
    <vt:lpwstr>Approver</vt:lpwstr>
  </property>
  <property fmtid="{D5CDD505-2E9C-101B-9397-08002B2CF9AE}" pid="29" name="DocApproverName">
    <vt:lpwstr>Approver Name?</vt:lpwstr>
  </property>
  <property fmtid="{D5CDD505-2E9C-101B-9397-08002B2CF9AE}" pid="30" name="DocApproverDesignation">
    <vt:lpwstr>Approver Designation?</vt:lpwstr>
  </property>
  <property fmtid="{D5CDD505-2E9C-101B-9397-08002B2CF9AE}" pid="31" name="DocCreateDate">
    <vt:lpwstr>2013/05/16</vt:lpwstr>
  </property>
  <property fmtid="{D5CDD505-2E9C-101B-9397-08002B2CF9AE}" pid="32" name="DocStatus">
    <vt:lpwstr>Draft</vt:lpwstr>
  </property>
  <property fmtid="{D5CDD505-2E9C-101B-9397-08002B2CF9AE}" pid="33" name="DocPageNumbers">
    <vt:i4>11</vt:i4>
  </property>
  <property fmtid="{D5CDD505-2E9C-101B-9397-08002B2CF9AE}" pid="34" name="DocLayout">
    <vt:lpwstr>DLT-XXX Rev X</vt:lpwstr>
  </property>
  <property fmtid="{D5CDD505-2E9C-101B-9397-08002B2CF9AE}" pid="35" name="DocCompetencyValidation">
    <vt:bool>false</vt:bool>
  </property>
  <property fmtid="{D5CDD505-2E9C-101B-9397-08002B2CF9AE}" pid="36" name="DocResourceValidation">
    <vt:bool>false</vt:bool>
  </property>
  <property fmtid="{D5CDD505-2E9C-101B-9397-08002B2CF9AE}" pid="37" name="DocCompetencyArea">
    <vt:lpwstr>Competency Area?</vt:lpwstr>
  </property>
  <property fmtid="{D5CDD505-2E9C-101B-9397-08002B2CF9AE}" pid="38" name="DocForceFileName">
    <vt:bool>false</vt:bool>
  </property>
  <property fmtid="{D5CDD505-2E9C-101B-9397-08002B2CF9AE}" pid="39" name="DocFileName">
    <vt:lpwstr>n/a</vt:lpwstr>
  </property>
  <property fmtid="{D5CDD505-2E9C-101B-9397-08002B2CF9AE}" pid="40" name="DocLeftMargin">
    <vt:lpwstr>2</vt:lpwstr>
  </property>
  <property fmtid="{D5CDD505-2E9C-101B-9397-08002B2CF9AE}" pid="41" name="DocRightMargin">
    <vt:lpwstr>2</vt:lpwstr>
  </property>
  <property fmtid="{D5CDD505-2E9C-101B-9397-08002B2CF9AE}" pid="42" name="DocTopMargin">
    <vt:lpwstr>2.2</vt:lpwstr>
  </property>
  <property fmtid="{D5CDD505-2E9C-101B-9397-08002B2CF9AE}" pid="43" name="DocBottomMargin">
    <vt:lpwstr>2.2</vt:lpwstr>
  </property>
  <property fmtid="{D5CDD505-2E9C-101B-9397-08002B2CF9AE}" pid="44" name="DocPageWidth">
    <vt:lpwstr>21</vt:lpwstr>
  </property>
  <property fmtid="{D5CDD505-2E9C-101B-9397-08002B2CF9AE}" pid="45" name="DocPageHeight">
    <vt:lpwstr>29.7</vt:lpwstr>
  </property>
  <property fmtid="{D5CDD505-2E9C-101B-9397-08002B2CF9AE}" pid="46" name="DocHeaderDistance">
    <vt:lpwstr>0.7</vt:lpwstr>
  </property>
  <property fmtid="{D5CDD505-2E9C-101B-9397-08002B2CF9AE}" pid="47" name="DocFooterDistance">
    <vt:lpwstr>0.7</vt:lpwstr>
  </property>
  <property fmtid="{D5CDD505-2E9C-101B-9397-08002B2CF9AE}" pid="48" name="DocRecipientName">
    <vt:lpwstr>Recipient Name?</vt:lpwstr>
  </property>
  <property fmtid="{D5CDD505-2E9C-101B-9397-08002B2CF9AE}" pid="49" name="DocRecipientDesignation">
    <vt:lpwstr>Recipient Designation?</vt:lpwstr>
  </property>
  <property fmtid="{D5CDD505-2E9C-101B-9397-08002B2CF9AE}" pid="50" name="DocRecipientAddress">
    <vt:lpwstr>Recipient Address?</vt:lpwstr>
  </property>
  <property fmtid="{D5CDD505-2E9C-101B-9397-08002B2CF9AE}" pid="51" name="DocSecurityClassificationValidation">
    <vt:bool>false</vt:bool>
  </property>
  <property fmtid="{D5CDD505-2E9C-101B-9397-08002B2CF9AE}" pid="52" name="DocCompileDate">
    <vt:lpwstr>2013/12/20</vt:lpwstr>
  </property>
  <property fmtid="{D5CDD505-2E9C-101B-9397-08002B2CF9AE}" pid="53" name="DocTitleTypeValidation">
    <vt:bool>false</vt:bool>
  </property>
  <property fmtid="{D5CDD505-2E9C-101B-9397-08002B2CF9AE}" pid="54" name="DocReviewer4Function">
    <vt:lpwstr>n\a</vt:lpwstr>
  </property>
  <property fmtid="{D5CDD505-2E9C-101B-9397-08002B2CF9AE}" pid="55" name="DocReviewer4Name">
    <vt:lpwstr>Reviewer4 Name?</vt:lpwstr>
  </property>
  <property fmtid="{D5CDD505-2E9C-101B-9397-08002B2CF9AE}" pid="56" name="DocReviewer4Designation">
    <vt:lpwstr>Reviewer4 Designation?</vt:lpwstr>
  </property>
  <property fmtid="{D5CDD505-2E9C-101B-9397-08002B2CF9AE}" pid="57" name="DocReviewer5Function">
    <vt:lpwstr>n\a</vt:lpwstr>
  </property>
  <property fmtid="{D5CDD505-2E9C-101B-9397-08002B2CF9AE}" pid="58" name="DocReviewer5Name">
    <vt:lpwstr>Reviewer5 Name?</vt:lpwstr>
  </property>
  <property fmtid="{D5CDD505-2E9C-101B-9397-08002B2CF9AE}" pid="59" name="DocReviewer5Designation">
    <vt:lpwstr>Reviewer5 Designation?</vt:lpwstr>
  </property>
  <property fmtid="{D5CDD505-2E9C-101B-9397-08002B2CF9AE}" pid="60" name="DocReviewer6Function">
    <vt:lpwstr>n\a</vt:lpwstr>
  </property>
  <property fmtid="{D5CDD505-2E9C-101B-9397-08002B2CF9AE}" pid="61" name="DocReviewer6Name">
    <vt:lpwstr>Reviewer6 Name?</vt:lpwstr>
  </property>
  <property fmtid="{D5CDD505-2E9C-101B-9397-08002B2CF9AE}" pid="62" name="DocReviewer6Designation">
    <vt:lpwstr>Reviewer6 Designation?</vt:lpwstr>
  </property>
  <property fmtid="{D5CDD505-2E9C-101B-9397-08002B2CF9AE}" pid="63" name="DocStatusValidation">
    <vt:bool>true</vt:bool>
  </property>
  <property fmtid="{D5CDD505-2E9C-101B-9397-08002B2CF9AE}" pid="64" name="DocTOCStylesInclude">
    <vt:lpwstr/>
  </property>
  <property fmtid="{D5CDD505-2E9C-101B-9397-08002B2CF9AE}" pid="65" name="DocTOCStyles1">
    <vt:lpwstr>HEADER ABBREVIATIONS</vt:lpwstr>
  </property>
  <property fmtid="{D5CDD505-2E9C-101B-9397-08002B2CF9AE}" pid="66" name="DocTOCStyles2">
    <vt:lpwstr>ARTICLE</vt:lpwstr>
  </property>
  <property fmtid="{D5CDD505-2E9C-101B-9397-08002B2CF9AE}" pid="67" name="DocTOCStyles3">
    <vt:lpwstr>APPENDIX</vt:lpwstr>
  </property>
  <property fmtid="{D5CDD505-2E9C-101B-9397-08002B2CF9AE}" pid="68" name="DocTOCStyles4">
    <vt:lpwstr/>
  </property>
  <property fmtid="{D5CDD505-2E9C-101B-9397-08002B2CF9AE}" pid="69" name="DocTOCStyles5">
    <vt:lpwstr/>
  </property>
  <property fmtid="{D5CDD505-2E9C-101B-9397-08002B2CF9AE}" pid="70" name="DocDefaultTabStopcm">
    <vt:lpwstr>1.2</vt:lpwstr>
  </property>
</Properties>
</file>